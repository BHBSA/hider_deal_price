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DDD" w:rsidRPr="00D76DDD" w:rsidRDefault="00D76DDD" w:rsidP="00D76DDD">
      <w:pPr>
        <w:pStyle w:val="a5"/>
        <w:jc w:val="center"/>
      </w:pPr>
      <w:r>
        <w:rPr>
          <w:rFonts w:hint="eastAsia"/>
        </w:rPr>
        <w:t>数据库设计文档</w:t>
      </w:r>
    </w:p>
    <w:p w:rsidR="00D76DDD" w:rsidRDefault="00D76DDD" w:rsidP="00D76DDD"/>
    <w:p w:rsidR="00D76DDD" w:rsidRDefault="00D76DDD" w:rsidP="00D76DDD"/>
    <w:sdt>
      <w:sdtPr>
        <w:rPr>
          <w:rFonts w:asciiTheme="minorHAnsi" w:eastAsiaTheme="minorEastAsia" w:hAnsiTheme="minorHAnsi" w:cstheme="minorBidi"/>
          <w:b w:val="0"/>
          <w:bCs w:val="0"/>
          <w:color w:val="262626" w:themeColor="text1" w:themeTint="D9"/>
          <w:sz w:val="17"/>
          <w:szCs w:val="20"/>
          <w:lang w:val="zh-CN"/>
        </w:rPr>
        <w:id w:val="568930964"/>
        <w:docPartObj>
          <w:docPartGallery w:val="Table of Contents"/>
          <w:docPartUnique/>
        </w:docPartObj>
      </w:sdtPr>
      <w:sdtEndPr/>
      <w:sdtContent>
        <w:p w:rsidR="00D76DDD" w:rsidRDefault="00D76DDD">
          <w:pPr>
            <w:pStyle w:val="TOC"/>
          </w:pPr>
          <w:r>
            <w:rPr>
              <w:lang w:val="zh-CN"/>
            </w:rPr>
            <w:t>目录</w:t>
          </w:r>
        </w:p>
        <w:p w:rsidR="00A02206" w:rsidRDefault="00D76DDD">
          <w:pPr>
            <w:pStyle w:val="10"/>
            <w:tabs>
              <w:tab w:val="right" w:leader="dot" w:pos="1079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744176" w:history="1">
            <w:r w:rsidR="00A02206" w:rsidRPr="009E6DB0">
              <w:rPr>
                <w:rStyle w:val="ad"/>
                <w:rFonts w:hint="eastAsia"/>
                <w:noProof/>
              </w:rPr>
              <w:t>表汇总</w:t>
            </w:r>
            <w:r w:rsidR="00A02206">
              <w:rPr>
                <w:noProof/>
                <w:webHidden/>
              </w:rPr>
              <w:tab/>
            </w:r>
            <w:r w:rsidR="00A02206">
              <w:rPr>
                <w:noProof/>
                <w:webHidden/>
              </w:rPr>
              <w:fldChar w:fldCharType="begin"/>
            </w:r>
            <w:r w:rsidR="00A02206">
              <w:rPr>
                <w:noProof/>
                <w:webHidden/>
              </w:rPr>
              <w:instrText xml:space="preserve"> PAGEREF _Toc511744176 \h </w:instrText>
            </w:r>
            <w:r w:rsidR="00A02206">
              <w:rPr>
                <w:noProof/>
                <w:webHidden/>
              </w:rPr>
            </w:r>
            <w:r w:rsidR="00A02206">
              <w:rPr>
                <w:noProof/>
                <w:webHidden/>
              </w:rPr>
              <w:fldChar w:fldCharType="separate"/>
            </w:r>
            <w:r w:rsidR="00A02206">
              <w:rPr>
                <w:noProof/>
                <w:webHidden/>
              </w:rPr>
              <w:t>2</w:t>
            </w:r>
            <w:r w:rsidR="00A02206">
              <w:rPr>
                <w:noProof/>
                <w:webHidden/>
              </w:rPr>
              <w:fldChar w:fldCharType="end"/>
            </w:r>
          </w:hyperlink>
        </w:p>
        <w:p w:rsidR="00A02206" w:rsidRDefault="00FE0F31">
          <w:pPr>
            <w:pStyle w:val="10"/>
            <w:tabs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511744177" w:history="1">
            <w:r w:rsidR="00A02206" w:rsidRPr="009E6DB0">
              <w:rPr>
                <w:rStyle w:val="ad"/>
                <w:rFonts w:hint="eastAsia"/>
                <w:noProof/>
              </w:rPr>
              <w:t>基础数据</w:t>
            </w:r>
            <w:r w:rsidR="00A02206">
              <w:rPr>
                <w:noProof/>
                <w:webHidden/>
              </w:rPr>
              <w:tab/>
            </w:r>
            <w:r w:rsidR="00A02206">
              <w:rPr>
                <w:noProof/>
                <w:webHidden/>
              </w:rPr>
              <w:fldChar w:fldCharType="begin"/>
            </w:r>
            <w:r w:rsidR="00A02206">
              <w:rPr>
                <w:noProof/>
                <w:webHidden/>
              </w:rPr>
              <w:instrText xml:space="preserve"> PAGEREF _Toc511744177 \h </w:instrText>
            </w:r>
            <w:r w:rsidR="00A02206">
              <w:rPr>
                <w:noProof/>
                <w:webHidden/>
              </w:rPr>
            </w:r>
            <w:r w:rsidR="00A02206">
              <w:rPr>
                <w:noProof/>
                <w:webHidden/>
              </w:rPr>
              <w:fldChar w:fldCharType="separate"/>
            </w:r>
            <w:r w:rsidR="00A02206">
              <w:rPr>
                <w:noProof/>
                <w:webHidden/>
              </w:rPr>
              <w:t>4</w:t>
            </w:r>
            <w:r w:rsidR="00A02206">
              <w:rPr>
                <w:noProof/>
                <w:webHidden/>
              </w:rPr>
              <w:fldChar w:fldCharType="end"/>
            </w:r>
          </w:hyperlink>
        </w:p>
        <w:p w:rsidR="00A02206" w:rsidRDefault="00FE0F31">
          <w:pPr>
            <w:pStyle w:val="20"/>
            <w:tabs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511744178" w:history="1">
            <w:r w:rsidR="00A02206" w:rsidRPr="009E6DB0">
              <w:rPr>
                <w:rStyle w:val="ad"/>
                <w:rFonts w:hint="eastAsia"/>
                <w:noProof/>
              </w:rPr>
              <w:t>均价表（</w:t>
            </w:r>
            <w:r w:rsidR="00A02206" w:rsidRPr="009E6DB0">
              <w:rPr>
                <w:rStyle w:val="ad"/>
                <w:noProof/>
              </w:rPr>
              <w:t>district_stat</w:t>
            </w:r>
            <w:r w:rsidR="00A02206" w:rsidRPr="009E6DB0">
              <w:rPr>
                <w:rStyle w:val="ad"/>
                <w:rFonts w:hint="eastAsia"/>
                <w:noProof/>
              </w:rPr>
              <w:t>）</w:t>
            </w:r>
            <w:r w:rsidR="00A02206">
              <w:rPr>
                <w:noProof/>
                <w:webHidden/>
              </w:rPr>
              <w:tab/>
            </w:r>
            <w:r w:rsidR="00A02206">
              <w:rPr>
                <w:noProof/>
                <w:webHidden/>
              </w:rPr>
              <w:fldChar w:fldCharType="begin"/>
            </w:r>
            <w:r w:rsidR="00A02206">
              <w:rPr>
                <w:noProof/>
                <w:webHidden/>
              </w:rPr>
              <w:instrText xml:space="preserve"> PAGEREF _Toc511744178 \h </w:instrText>
            </w:r>
            <w:r w:rsidR="00A02206">
              <w:rPr>
                <w:noProof/>
                <w:webHidden/>
              </w:rPr>
            </w:r>
            <w:r w:rsidR="00A02206">
              <w:rPr>
                <w:noProof/>
                <w:webHidden/>
              </w:rPr>
              <w:fldChar w:fldCharType="separate"/>
            </w:r>
            <w:r w:rsidR="00A02206">
              <w:rPr>
                <w:noProof/>
                <w:webHidden/>
              </w:rPr>
              <w:t>4</w:t>
            </w:r>
            <w:r w:rsidR="00A02206">
              <w:rPr>
                <w:noProof/>
                <w:webHidden/>
              </w:rPr>
              <w:fldChar w:fldCharType="end"/>
            </w:r>
          </w:hyperlink>
        </w:p>
        <w:p w:rsidR="00A02206" w:rsidRDefault="00FE0F31">
          <w:pPr>
            <w:pStyle w:val="20"/>
            <w:tabs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511744179" w:history="1">
            <w:r w:rsidR="00A02206" w:rsidRPr="009E6DB0">
              <w:rPr>
                <w:rStyle w:val="ad"/>
                <w:rFonts w:hint="eastAsia"/>
                <w:noProof/>
              </w:rPr>
              <w:t>区域月度均价表（</w:t>
            </w:r>
            <w:r w:rsidR="00A02206" w:rsidRPr="009E6DB0">
              <w:rPr>
                <w:rStyle w:val="ad"/>
                <w:noProof/>
              </w:rPr>
              <w:t>region_sell_stat</w:t>
            </w:r>
            <w:r w:rsidR="00A02206" w:rsidRPr="009E6DB0">
              <w:rPr>
                <w:rStyle w:val="ad"/>
                <w:rFonts w:hint="eastAsia"/>
                <w:noProof/>
              </w:rPr>
              <w:t>）</w:t>
            </w:r>
            <w:r w:rsidR="00A02206">
              <w:rPr>
                <w:noProof/>
                <w:webHidden/>
              </w:rPr>
              <w:tab/>
            </w:r>
            <w:r w:rsidR="00A02206">
              <w:rPr>
                <w:noProof/>
                <w:webHidden/>
              </w:rPr>
              <w:fldChar w:fldCharType="begin"/>
            </w:r>
            <w:r w:rsidR="00A02206">
              <w:rPr>
                <w:noProof/>
                <w:webHidden/>
              </w:rPr>
              <w:instrText xml:space="preserve"> PAGEREF _Toc511744179 \h </w:instrText>
            </w:r>
            <w:r w:rsidR="00A02206">
              <w:rPr>
                <w:noProof/>
                <w:webHidden/>
              </w:rPr>
            </w:r>
            <w:r w:rsidR="00A02206">
              <w:rPr>
                <w:noProof/>
                <w:webHidden/>
              </w:rPr>
              <w:fldChar w:fldCharType="separate"/>
            </w:r>
            <w:r w:rsidR="00A02206">
              <w:rPr>
                <w:noProof/>
                <w:webHidden/>
              </w:rPr>
              <w:t>5</w:t>
            </w:r>
            <w:r w:rsidR="00A02206">
              <w:rPr>
                <w:noProof/>
                <w:webHidden/>
              </w:rPr>
              <w:fldChar w:fldCharType="end"/>
            </w:r>
          </w:hyperlink>
        </w:p>
        <w:p w:rsidR="00A02206" w:rsidRDefault="00FE0F31">
          <w:pPr>
            <w:pStyle w:val="20"/>
            <w:tabs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511744180" w:history="1">
            <w:r w:rsidR="00A02206" w:rsidRPr="009E6DB0">
              <w:rPr>
                <w:rStyle w:val="ad"/>
                <w:rFonts w:hint="eastAsia"/>
                <w:noProof/>
              </w:rPr>
              <w:t>样本数据信息表</w:t>
            </w:r>
            <w:r w:rsidR="00A02206" w:rsidRPr="009E6DB0">
              <w:rPr>
                <w:rStyle w:val="ad"/>
                <w:noProof/>
              </w:rPr>
              <w:t>(seawater)</w:t>
            </w:r>
            <w:r w:rsidR="00A02206">
              <w:rPr>
                <w:noProof/>
                <w:webHidden/>
              </w:rPr>
              <w:tab/>
            </w:r>
            <w:r w:rsidR="00A02206">
              <w:rPr>
                <w:noProof/>
                <w:webHidden/>
              </w:rPr>
              <w:fldChar w:fldCharType="begin"/>
            </w:r>
            <w:r w:rsidR="00A02206">
              <w:rPr>
                <w:noProof/>
                <w:webHidden/>
              </w:rPr>
              <w:instrText xml:space="preserve"> PAGEREF _Toc511744180 \h </w:instrText>
            </w:r>
            <w:r w:rsidR="00A02206">
              <w:rPr>
                <w:noProof/>
                <w:webHidden/>
              </w:rPr>
            </w:r>
            <w:r w:rsidR="00A02206">
              <w:rPr>
                <w:noProof/>
                <w:webHidden/>
              </w:rPr>
              <w:fldChar w:fldCharType="separate"/>
            </w:r>
            <w:r w:rsidR="00A02206">
              <w:rPr>
                <w:noProof/>
                <w:webHidden/>
              </w:rPr>
              <w:t>6</w:t>
            </w:r>
            <w:r w:rsidR="00A02206">
              <w:rPr>
                <w:noProof/>
                <w:webHidden/>
              </w:rPr>
              <w:fldChar w:fldCharType="end"/>
            </w:r>
          </w:hyperlink>
        </w:p>
        <w:p w:rsidR="00A02206" w:rsidRDefault="00FE0F31">
          <w:pPr>
            <w:pStyle w:val="10"/>
            <w:tabs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511744181" w:history="1">
            <w:r w:rsidR="00A02206" w:rsidRPr="009E6DB0">
              <w:rPr>
                <w:rStyle w:val="ad"/>
                <w:rFonts w:hint="eastAsia"/>
                <w:noProof/>
              </w:rPr>
              <w:t>网络抓取</w:t>
            </w:r>
            <w:r w:rsidR="00A02206">
              <w:rPr>
                <w:noProof/>
                <w:webHidden/>
              </w:rPr>
              <w:tab/>
            </w:r>
            <w:r w:rsidR="00A02206">
              <w:rPr>
                <w:noProof/>
                <w:webHidden/>
              </w:rPr>
              <w:fldChar w:fldCharType="begin"/>
            </w:r>
            <w:r w:rsidR="00A02206">
              <w:rPr>
                <w:noProof/>
                <w:webHidden/>
              </w:rPr>
              <w:instrText xml:space="preserve"> PAGEREF _Toc511744181 \h </w:instrText>
            </w:r>
            <w:r w:rsidR="00A02206">
              <w:rPr>
                <w:noProof/>
                <w:webHidden/>
              </w:rPr>
            </w:r>
            <w:r w:rsidR="00A02206">
              <w:rPr>
                <w:noProof/>
                <w:webHidden/>
              </w:rPr>
              <w:fldChar w:fldCharType="separate"/>
            </w:r>
            <w:r w:rsidR="00A02206">
              <w:rPr>
                <w:noProof/>
                <w:webHidden/>
              </w:rPr>
              <w:t>8</w:t>
            </w:r>
            <w:r w:rsidR="00A02206">
              <w:rPr>
                <w:noProof/>
                <w:webHidden/>
              </w:rPr>
              <w:fldChar w:fldCharType="end"/>
            </w:r>
          </w:hyperlink>
        </w:p>
        <w:p w:rsidR="00A02206" w:rsidRDefault="00FE0F31">
          <w:pPr>
            <w:pStyle w:val="20"/>
            <w:tabs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511744182" w:history="1">
            <w:r w:rsidR="00A02206" w:rsidRPr="009E6DB0">
              <w:rPr>
                <w:rStyle w:val="ad"/>
                <w:rFonts w:hint="eastAsia"/>
                <w:noProof/>
              </w:rPr>
              <w:t>高德</w:t>
            </w:r>
            <w:r w:rsidR="00A02206" w:rsidRPr="009E6DB0">
              <w:rPr>
                <w:rStyle w:val="ad"/>
                <w:noProof/>
              </w:rPr>
              <w:t>POI</w:t>
            </w:r>
            <w:r w:rsidR="00A02206" w:rsidRPr="009E6DB0">
              <w:rPr>
                <w:rStyle w:val="ad"/>
                <w:rFonts w:hint="eastAsia"/>
                <w:noProof/>
              </w:rPr>
              <w:t>表（</w:t>
            </w:r>
            <w:r w:rsidR="00A02206" w:rsidRPr="009E6DB0">
              <w:rPr>
                <w:rStyle w:val="ad"/>
                <w:noProof/>
              </w:rPr>
              <w:t>amap_poi</w:t>
            </w:r>
            <w:r w:rsidR="00A02206" w:rsidRPr="009E6DB0">
              <w:rPr>
                <w:rStyle w:val="ad"/>
                <w:rFonts w:hint="eastAsia"/>
                <w:noProof/>
              </w:rPr>
              <w:t>）</w:t>
            </w:r>
            <w:r w:rsidR="00A02206">
              <w:rPr>
                <w:noProof/>
                <w:webHidden/>
              </w:rPr>
              <w:tab/>
            </w:r>
            <w:r w:rsidR="00A02206">
              <w:rPr>
                <w:noProof/>
                <w:webHidden/>
              </w:rPr>
              <w:fldChar w:fldCharType="begin"/>
            </w:r>
            <w:r w:rsidR="00A02206">
              <w:rPr>
                <w:noProof/>
                <w:webHidden/>
              </w:rPr>
              <w:instrText xml:space="preserve"> PAGEREF _Toc511744182 \h </w:instrText>
            </w:r>
            <w:r w:rsidR="00A02206">
              <w:rPr>
                <w:noProof/>
                <w:webHidden/>
              </w:rPr>
            </w:r>
            <w:r w:rsidR="00A02206">
              <w:rPr>
                <w:noProof/>
                <w:webHidden/>
              </w:rPr>
              <w:fldChar w:fldCharType="separate"/>
            </w:r>
            <w:r w:rsidR="00A02206">
              <w:rPr>
                <w:noProof/>
                <w:webHidden/>
              </w:rPr>
              <w:t>8</w:t>
            </w:r>
            <w:r w:rsidR="00A02206">
              <w:rPr>
                <w:noProof/>
                <w:webHidden/>
              </w:rPr>
              <w:fldChar w:fldCharType="end"/>
            </w:r>
          </w:hyperlink>
        </w:p>
        <w:p w:rsidR="00A02206" w:rsidRDefault="00FE0F31">
          <w:pPr>
            <w:pStyle w:val="20"/>
            <w:tabs>
              <w:tab w:val="right" w:leader="dot" w:pos="10790"/>
            </w:tabs>
            <w:rPr>
              <w:noProof/>
              <w:kern w:val="2"/>
              <w:sz w:val="21"/>
            </w:rPr>
          </w:pPr>
          <w:hyperlink w:anchor="_Toc511744183" w:history="1">
            <w:r w:rsidR="00A02206" w:rsidRPr="009E6DB0">
              <w:rPr>
                <w:rStyle w:val="ad"/>
                <w:rFonts w:hint="eastAsia"/>
                <w:noProof/>
              </w:rPr>
              <w:t>成交数据表（</w:t>
            </w:r>
            <w:r w:rsidR="00A02206" w:rsidRPr="009E6DB0">
              <w:rPr>
                <w:rStyle w:val="ad"/>
                <w:noProof/>
              </w:rPr>
              <w:t>deal_price</w:t>
            </w:r>
            <w:r w:rsidR="00A02206" w:rsidRPr="009E6DB0">
              <w:rPr>
                <w:rStyle w:val="ad"/>
                <w:rFonts w:hint="eastAsia"/>
                <w:noProof/>
              </w:rPr>
              <w:t>）</w:t>
            </w:r>
            <w:r w:rsidR="00A02206">
              <w:rPr>
                <w:noProof/>
                <w:webHidden/>
              </w:rPr>
              <w:tab/>
            </w:r>
            <w:r w:rsidR="00A02206">
              <w:rPr>
                <w:noProof/>
                <w:webHidden/>
              </w:rPr>
              <w:fldChar w:fldCharType="begin"/>
            </w:r>
            <w:r w:rsidR="00A02206">
              <w:rPr>
                <w:noProof/>
                <w:webHidden/>
              </w:rPr>
              <w:instrText xml:space="preserve"> PAGEREF _Toc511744183 \h </w:instrText>
            </w:r>
            <w:r w:rsidR="00A02206">
              <w:rPr>
                <w:noProof/>
                <w:webHidden/>
              </w:rPr>
            </w:r>
            <w:r w:rsidR="00A02206">
              <w:rPr>
                <w:noProof/>
                <w:webHidden/>
              </w:rPr>
              <w:fldChar w:fldCharType="separate"/>
            </w:r>
            <w:r w:rsidR="00A02206">
              <w:rPr>
                <w:noProof/>
                <w:webHidden/>
              </w:rPr>
              <w:t>9</w:t>
            </w:r>
            <w:r w:rsidR="00A02206">
              <w:rPr>
                <w:noProof/>
                <w:webHidden/>
              </w:rPr>
              <w:fldChar w:fldCharType="end"/>
            </w:r>
          </w:hyperlink>
        </w:p>
        <w:p w:rsidR="00D76DDD" w:rsidRDefault="00D76DDD">
          <w:r>
            <w:rPr>
              <w:b/>
              <w:bCs/>
              <w:lang w:val="zh-CN"/>
            </w:rPr>
            <w:fldChar w:fldCharType="end"/>
          </w:r>
        </w:p>
      </w:sdtContent>
    </w:sdt>
    <w:p w:rsidR="00D76DDD" w:rsidRDefault="00D76DDD" w:rsidP="00D76DDD"/>
    <w:p w:rsidR="00D76DDD" w:rsidRDefault="00D76DDD" w:rsidP="00D76DDD"/>
    <w:p w:rsidR="00D76DDD" w:rsidRDefault="00D76DDD" w:rsidP="00D76DDD"/>
    <w:p w:rsidR="00D76DDD" w:rsidRDefault="00D76DDD" w:rsidP="00D76DDD"/>
    <w:p w:rsidR="00D76DDD" w:rsidRDefault="00D76DDD" w:rsidP="00D76DDD"/>
    <w:p w:rsidR="00D76DDD" w:rsidRDefault="00D76DDD" w:rsidP="00D76DDD"/>
    <w:p w:rsidR="00D76DDD" w:rsidRDefault="00D76DDD" w:rsidP="00D76DDD"/>
    <w:p w:rsidR="00D76DDD" w:rsidRDefault="00D76DDD" w:rsidP="00D76DDD"/>
    <w:p w:rsidR="00D76DDD" w:rsidRDefault="00D76DDD" w:rsidP="00D76DDD"/>
    <w:p w:rsidR="00D76DDD" w:rsidRDefault="00D76DDD" w:rsidP="00D76DDD"/>
    <w:p w:rsidR="00D76DDD" w:rsidRDefault="00D76DDD" w:rsidP="00D76DDD"/>
    <w:p w:rsidR="00D76DDD" w:rsidRDefault="00D76DDD" w:rsidP="00D76DDD"/>
    <w:p w:rsidR="00D76DDD" w:rsidRDefault="00D76DDD" w:rsidP="00D76DDD"/>
    <w:p w:rsidR="00D76DDD" w:rsidRDefault="00D76DDD" w:rsidP="00D76DDD"/>
    <w:p w:rsidR="00D76DDD" w:rsidRDefault="00D76DDD" w:rsidP="00D76DDD"/>
    <w:p w:rsidR="00D76DDD" w:rsidRDefault="00D76DDD" w:rsidP="00D76DDD"/>
    <w:p w:rsidR="00D76DDD" w:rsidRDefault="00D76DDD" w:rsidP="00D76DDD"/>
    <w:p w:rsidR="00D76DDD" w:rsidRDefault="00D76DDD" w:rsidP="00D76DDD"/>
    <w:p w:rsidR="00D76DDD" w:rsidRDefault="00D76DDD" w:rsidP="00D76DDD"/>
    <w:p w:rsidR="00442616" w:rsidRDefault="00442616" w:rsidP="00442616">
      <w:pPr>
        <w:pStyle w:val="1"/>
      </w:pPr>
      <w:bookmarkStart w:id="0" w:name="_Toc511744176"/>
      <w:r>
        <w:t>表汇总</w:t>
      </w:r>
      <w:bookmarkEnd w:id="0"/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1842"/>
        <w:gridCol w:w="1701"/>
        <w:gridCol w:w="1134"/>
        <w:gridCol w:w="1560"/>
        <w:gridCol w:w="1842"/>
      </w:tblGrid>
      <w:tr w:rsidR="004B5AF1" w:rsidRPr="00442616" w:rsidTr="00451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tcW w:w="988" w:type="dxa"/>
          </w:tcPr>
          <w:p w:rsidR="004B5AF1" w:rsidRPr="006F4289" w:rsidRDefault="004B5AF1" w:rsidP="004426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701" w:type="dxa"/>
          </w:tcPr>
          <w:p w:rsidR="004B5AF1" w:rsidRPr="006F4289" w:rsidRDefault="004B5AF1" w:rsidP="004426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</w:p>
        </w:tc>
        <w:tc>
          <w:tcPr>
            <w:tcW w:w="1842" w:type="dxa"/>
          </w:tcPr>
          <w:p w:rsidR="004B5AF1" w:rsidRPr="006F4289" w:rsidRDefault="004B5AF1" w:rsidP="004426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功能说明</w:t>
            </w:r>
          </w:p>
        </w:tc>
        <w:tc>
          <w:tcPr>
            <w:tcW w:w="1701" w:type="dxa"/>
          </w:tcPr>
          <w:p w:rsidR="004B5AF1" w:rsidRPr="006F4289" w:rsidRDefault="004B5AF1" w:rsidP="00442616">
            <w:pPr>
              <w:rPr>
                <w:sz w:val="24"/>
                <w:szCs w:val="24"/>
              </w:rPr>
            </w:pPr>
            <w:r w:rsidRPr="006F4289">
              <w:rPr>
                <w:rFonts w:hint="eastAsia"/>
                <w:sz w:val="24"/>
                <w:szCs w:val="24"/>
              </w:rPr>
              <w:t>服务器</w:t>
            </w:r>
          </w:p>
        </w:tc>
        <w:tc>
          <w:tcPr>
            <w:tcW w:w="1134" w:type="dxa"/>
          </w:tcPr>
          <w:p w:rsidR="004B5AF1" w:rsidRPr="006F4289" w:rsidRDefault="004B5AF1" w:rsidP="00442616">
            <w:pPr>
              <w:rPr>
                <w:sz w:val="24"/>
                <w:szCs w:val="24"/>
              </w:rPr>
            </w:pPr>
            <w:r w:rsidRPr="006F4289">
              <w:rPr>
                <w:rFonts w:hint="eastAsia"/>
                <w:sz w:val="24"/>
                <w:szCs w:val="24"/>
              </w:rPr>
              <w:t>端口号</w:t>
            </w:r>
          </w:p>
        </w:tc>
        <w:tc>
          <w:tcPr>
            <w:tcW w:w="1560" w:type="dxa"/>
          </w:tcPr>
          <w:p w:rsidR="004B5AF1" w:rsidRPr="006F4289" w:rsidRDefault="004B5AF1" w:rsidP="00442616">
            <w:pPr>
              <w:rPr>
                <w:sz w:val="24"/>
                <w:szCs w:val="24"/>
              </w:rPr>
            </w:pPr>
            <w:r w:rsidRPr="006F4289">
              <w:rPr>
                <w:rFonts w:hint="eastAsia"/>
                <w:sz w:val="24"/>
                <w:szCs w:val="24"/>
              </w:rPr>
              <w:t>数据库</w:t>
            </w:r>
          </w:p>
        </w:tc>
        <w:tc>
          <w:tcPr>
            <w:tcW w:w="1842" w:type="dxa"/>
          </w:tcPr>
          <w:p w:rsidR="004B5AF1" w:rsidRPr="006F4289" w:rsidRDefault="004B5AF1" w:rsidP="004426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</w:t>
            </w:r>
            <w:r w:rsidR="00191472">
              <w:rPr>
                <w:rFonts w:hint="eastAsia"/>
                <w:sz w:val="24"/>
                <w:szCs w:val="24"/>
              </w:rPr>
              <w:t>类型</w:t>
            </w:r>
          </w:p>
        </w:tc>
      </w:tr>
      <w:tr w:rsidR="004B5AF1" w:rsidRPr="00442616" w:rsidTr="00451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tcW w:w="988" w:type="dxa"/>
          </w:tcPr>
          <w:p w:rsidR="004B5AF1" w:rsidRPr="001712CD" w:rsidRDefault="004B5AF1" w:rsidP="008253B4">
            <w:pPr>
              <w:jc w:val="left"/>
              <w:rPr>
                <w:sz w:val="18"/>
                <w:szCs w:val="18"/>
              </w:rPr>
            </w:pPr>
            <w:r w:rsidRPr="001712C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4B5AF1" w:rsidRPr="001712CD" w:rsidRDefault="004B5AF1" w:rsidP="008253B4">
            <w:pPr>
              <w:jc w:val="left"/>
              <w:rPr>
                <w:sz w:val="18"/>
                <w:szCs w:val="18"/>
              </w:rPr>
            </w:pPr>
            <w:proofErr w:type="spellStart"/>
            <w:r w:rsidRPr="001712CD">
              <w:rPr>
                <w:sz w:val="18"/>
                <w:szCs w:val="18"/>
              </w:rPr>
              <w:t>region_sell_stat</w:t>
            </w:r>
            <w:proofErr w:type="spellEnd"/>
          </w:p>
        </w:tc>
        <w:tc>
          <w:tcPr>
            <w:tcW w:w="1842" w:type="dxa"/>
          </w:tcPr>
          <w:p w:rsidR="004B5AF1" w:rsidRPr="001712CD" w:rsidRDefault="004B5AF1" w:rsidP="008253B4">
            <w:pPr>
              <w:jc w:val="left"/>
              <w:rPr>
                <w:sz w:val="18"/>
                <w:szCs w:val="18"/>
              </w:rPr>
            </w:pPr>
            <w:r w:rsidRPr="001712CD">
              <w:rPr>
                <w:rFonts w:hint="eastAsia"/>
                <w:sz w:val="18"/>
                <w:szCs w:val="18"/>
              </w:rPr>
              <w:t>区域月度</w:t>
            </w:r>
            <w:proofErr w:type="gramStart"/>
            <w:r w:rsidRPr="001712CD">
              <w:rPr>
                <w:rFonts w:hint="eastAsia"/>
                <w:sz w:val="18"/>
                <w:szCs w:val="18"/>
              </w:rPr>
              <w:t>均价表</w:t>
            </w:r>
            <w:proofErr w:type="gramEnd"/>
          </w:p>
        </w:tc>
        <w:tc>
          <w:tcPr>
            <w:tcW w:w="1701" w:type="dxa"/>
          </w:tcPr>
          <w:p w:rsidR="004B5AF1" w:rsidRPr="001712CD" w:rsidRDefault="004B5AF1" w:rsidP="008253B4">
            <w:pPr>
              <w:jc w:val="left"/>
              <w:rPr>
                <w:sz w:val="18"/>
                <w:szCs w:val="18"/>
              </w:rPr>
            </w:pPr>
            <w:r w:rsidRPr="00E12B0C">
              <w:rPr>
                <w:sz w:val="18"/>
                <w:szCs w:val="18"/>
              </w:rPr>
              <w:t>222.73.196</w:t>
            </w:r>
            <w:r>
              <w:rPr>
                <w:rFonts w:hint="eastAsia"/>
                <w:sz w:val="18"/>
                <w:szCs w:val="18"/>
              </w:rPr>
              <w:t>.</w:t>
            </w:r>
            <w:r w:rsidRPr="001712CD">
              <w:rPr>
                <w:sz w:val="18"/>
                <w:szCs w:val="18"/>
              </w:rPr>
              <w:t>1</w:t>
            </w:r>
            <w:r w:rsidRPr="001712CD">
              <w:rPr>
                <w:rFonts w:hint="eastAsia"/>
                <w:sz w:val="18"/>
                <w:szCs w:val="18"/>
              </w:rPr>
              <w:t>43</w:t>
            </w:r>
          </w:p>
        </w:tc>
        <w:tc>
          <w:tcPr>
            <w:tcW w:w="1134" w:type="dxa"/>
          </w:tcPr>
          <w:p w:rsidR="004B5AF1" w:rsidRPr="001712CD" w:rsidRDefault="004B5AF1" w:rsidP="008253B4">
            <w:pPr>
              <w:jc w:val="left"/>
              <w:rPr>
                <w:sz w:val="18"/>
                <w:szCs w:val="18"/>
              </w:rPr>
            </w:pPr>
            <w:r w:rsidRPr="001712CD">
              <w:rPr>
                <w:rFonts w:hint="eastAsia"/>
                <w:sz w:val="18"/>
                <w:szCs w:val="18"/>
              </w:rPr>
              <w:t>27017</w:t>
            </w:r>
          </w:p>
        </w:tc>
        <w:tc>
          <w:tcPr>
            <w:tcW w:w="1560" w:type="dxa"/>
          </w:tcPr>
          <w:p w:rsidR="004B5AF1" w:rsidRPr="001712CD" w:rsidRDefault="004B5AF1" w:rsidP="008253B4">
            <w:pPr>
              <w:jc w:val="left"/>
              <w:rPr>
                <w:sz w:val="18"/>
                <w:szCs w:val="18"/>
              </w:rPr>
            </w:pPr>
            <w:proofErr w:type="spellStart"/>
            <w:r w:rsidRPr="001712CD">
              <w:rPr>
                <w:rFonts w:hint="eastAsia"/>
                <w:sz w:val="18"/>
                <w:szCs w:val="18"/>
              </w:rPr>
              <w:t>fangjia</w:t>
            </w:r>
            <w:r w:rsidRPr="001712CD">
              <w:rPr>
                <w:sz w:val="18"/>
                <w:szCs w:val="18"/>
              </w:rPr>
              <w:t>_stat</w:t>
            </w:r>
            <w:proofErr w:type="spellEnd"/>
          </w:p>
        </w:tc>
        <w:tc>
          <w:tcPr>
            <w:tcW w:w="1842" w:type="dxa"/>
          </w:tcPr>
          <w:p w:rsidR="004B5AF1" w:rsidRPr="001712CD" w:rsidRDefault="00451C7E" w:rsidP="008253B4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mongodb</w:t>
            </w:r>
            <w:proofErr w:type="spellEnd"/>
          </w:p>
        </w:tc>
      </w:tr>
      <w:tr w:rsidR="004B5AF1" w:rsidRPr="00442616" w:rsidTr="00451C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7"/>
        </w:trPr>
        <w:tc>
          <w:tcPr>
            <w:tcW w:w="988" w:type="dxa"/>
          </w:tcPr>
          <w:p w:rsidR="004B5AF1" w:rsidRPr="009A2754" w:rsidRDefault="004B5AF1" w:rsidP="008253B4">
            <w:pPr>
              <w:jc w:val="left"/>
              <w:rPr>
                <w:sz w:val="18"/>
                <w:szCs w:val="18"/>
              </w:rPr>
            </w:pPr>
            <w:r w:rsidRPr="009A2754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:rsidR="004B5AF1" w:rsidRPr="009A2754" w:rsidRDefault="004B5AF1" w:rsidP="008253B4">
            <w:pPr>
              <w:jc w:val="left"/>
              <w:rPr>
                <w:sz w:val="18"/>
                <w:szCs w:val="18"/>
              </w:rPr>
            </w:pPr>
            <w:r w:rsidRPr="009A2754">
              <w:rPr>
                <w:rFonts w:hint="eastAsia"/>
                <w:sz w:val="18"/>
                <w:szCs w:val="18"/>
              </w:rPr>
              <w:t>district</w:t>
            </w:r>
            <w:r w:rsidRPr="009A2754">
              <w:rPr>
                <w:sz w:val="18"/>
                <w:szCs w:val="18"/>
              </w:rPr>
              <w:t>_stat</w:t>
            </w:r>
          </w:p>
        </w:tc>
        <w:tc>
          <w:tcPr>
            <w:tcW w:w="1842" w:type="dxa"/>
          </w:tcPr>
          <w:p w:rsidR="004B5AF1" w:rsidRPr="009A2754" w:rsidRDefault="004B5AF1" w:rsidP="008253B4">
            <w:pPr>
              <w:jc w:val="left"/>
              <w:rPr>
                <w:sz w:val="18"/>
                <w:szCs w:val="18"/>
              </w:rPr>
            </w:pPr>
            <w:r w:rsidRPr="009A2754">
              <w:rPr>
                <w:rFonts w:hint="eastAsia"/>
                <w:sz w:val="18"/>
                <w:szCs w:val="18"/>
              </w:rPr>
              <w:t>小区</w:t>
            </w:r>
            <w:r>
              <w:rPr>
                <w:rFonts w:hint="eastAsia"/>
                <w:sz w:val="18"/>
                <w:szCs w:val="18"/>
              </w:rPr>
              <w:t>均价</w:t>
            </w:r>
            <w:r w:rsidRPr="009A2754">
              <w:rPr>
                <w:rFonts w:hint="eastAsia"/>
                <w:sz w:val="18"/>
                <w:szCs w:val="18"/>
              </w:rPr>
              <w:t>表</w:t>
            </w:r>
          </w:p>
        </w:tc>
        <w:tc>
          <w:tcPr>
            <w:tcW w:w="1701" w:type="dxa"/>
          </w:tcPr>
          <w:p w:rsidR="004B5AF1" w:rsidRPr="009A2754" w:rsidRDefault="004B5AF1" w:rsidP="008253B4">
            <w:pPr>
              <w:jc w:val="left"/>
              <w:rPr>
                <w:sz w:val="18"/>
                <w:szCs w:val="18"/>
              </w:rPr>
            </w:pPr>
            <w:r w:rsidRPr="00E12B0C">
              <w:rPr>
                <w:sz w:val="18"/>
                <w:szCs w:val="18"/>
              </w:rPr>
              <w:t>222.73.196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</w:t>
            </w:r>
            <w:r w:rsidRPr="009A2754">
              <w:rPr>
                <w:rFonts w:hint="eastAsia"/>
                <w:sz w:val="18"/>
                <w:szCs w:val="18"/>
              </w:rPr>
              <w:t>43</w:t>
            </w:r>
          </w:p>
        </w:tc>
        <w:tc>
          <w:tcPr>
            <w:tcW w:w="1134" w:type="dxa"/>
          </w:tcPr>
          <w:p w:rsidR="004B5AF1" w:rsidRPr="009A2754" w:rsidRDefault="004B5AF1" w:rsidP="008253B4">
            <w:pPr>
              <w:jc w:val="left"/>
              <w:rPr>
                <w:sz w:val="18"/>
                <w:szCs w:val="18"/>
              </w:rPr>
            </w:pPr>
            <w:r w:rsidRPr="009A2754">
              <w:rPr>
                <w:rFonts w:hint="eastAsia"/>
                <w:sz w:val="18"/>
                <w:szCs w:val="18"/>
              </w:rPr>
              <w:t>27017</w:t>
            </w:r>
          </w:p>
        </w:tc>
        <w:tc>
          <w:tcPr>
            <w:tcW w:w="1560" w:type="dxa"/>
          </w:tcPr>
          <w:p w:rsidR="004B5AF1" w:rsidRPr="009A2754" w:rsidRDefault="004B5AF1" w:rsidP="008253B4">
            <w:pPr>
              <w:jc w:val="left"/>
              <w:rPr>
                <w:sz w:val="18"/>
                <w:szCs w:val="18"/>
              </w:rPr>
            </w:pPr>
            <w:r w:rsidRPr="009A2754">
              <w:rPr>
                <w:rFonts w:hint="eastAsia"/>
                <w:sz w:val="18"/>
                <w:szCs w:val="18"/>
              </w:rPr>
              <w:t>fangjia</w:t>
            </w:r>
          </w:p>
        </w:tc>
        <w:tc>
          <w:tcPr>
            <w:tcW w:w="1842" w:type="dxa"/>
          </w:tcPr>
          <w:p w:rsidR="004B5AF1" w:rsidRPr="009A2754" w:rsidRDefault="00962373" w:rsidP="008253B4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mongodb</w:t>
            </w:r>
            <w:proofErr w:type="spellEnd"/>
          </w:p>
        </w:tc>
      </w:tr>
      <w:tr w:rsidR="004B5AF1" w:rsidRPr="00442616" w:rsidTr="00451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tcW w:w="988" w:type="dxa"/>
          </w:tcPr>
          <w:p w:rsidR="004B5AF1" w:rsidRPr="001712CD" w:rsidRDefault="004B5AF1" w:rsidP="008253B4">
            <w:pPr>
              <w:jc w:val="left"/>
              <w:rPr>
                <w:sz w:val="18"/>
                <w:szCs w:val="18"/>
              </w:rPr>
            </w:pPr>
            <w:r w:rsidRPr="001712CD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1" w:type="dxa"/>
          </w:tcPr>
          <w:p w:rsidR="004B5AF1" w:rsidRPr="001712CD" w:rsidRDefault="004B5AF1" w:rsidP="008253B4">
            <w:pPr>
              <w:jc w:val="left"/>
              <w:rPr>
                <w:sz w:val="18"/>
                <w:szCs w:val="18"/>
              </w:rPr>
            </w:pPr>
            <w:proofErr w:type="spellStart"/>
            <w:r w:rsidRPr="00E72236">
              <w:rPr>
                <w:sz w:val="18"/>
                <w:szCs w:val="18"/>
              </w:rPr>
              <w:t>amap</w:t>
            </w:r>
            <w:r>
              <w:rPr>
                <w:rFonts w:hint="eastAsia"/>
                <w:sz w:val="18"/>
                <w:szCs w:val="18"/>
              </w:rPr>
              <w:t>_poi</w:t>
            </w:r>
            <w:proofErr w:type="spellEnd"/>
          </w:p>
        </w:tc>
        <w:tc>
          <w:tcPr>
            <w:tcW w:w="1842" w:type="dxa"/>
          </w:tcPr>
          <w:p w:rsidR="004B5AF1" w:rsidRPr="001712CD" w:rsidRDefault="004B5AF1" w:rsidP="008253B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高德</w:t>
            </w:r>
            <w:r>
              <w:rPr>
                <w:rFonts w:hint="eastAsia"/>
                <w:sz w:val="18"/>
                <w:szCs w:val="18"/>
              </w:rPr>
              <w:t>POI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  <w:tc>
          <w:tcPr>
            <w:tcW w:w="1701" w:type="dxa"/>
          </w:tcPr>
          <w:p w:rsidR="004B5AF1" w:rsidRPr="001712CD" w:rsidRDefault="004B5AF1" w:rsidP="008253B4">
            <w:pPr>
              <w:jc w:val="left"/>
              <w:rPr>
                <w:sz w:val="18"/>
                <w:szCs w:val="18"/>
              </w:rPr>
            </w:pPr>
            <w:r w:rsidRPr="00E12B0C">
              <w:rPr>
                <w:sz w:val="18"/>
                <w:szCs w:val="18"/>
              </w:rPr>
              <w:t>222.73.196</w:t>
            </w:r>
            <w:r>
              <w:rPr>
                <w:rFonts w:hint="eastAsia"/>
                <w:sz w:val="18"/>
                <w:szCs w:val="18"/>
              </w:rPr>
              <w:t>.1</w:t>
            </w:r>
            <w:r>
              <w:rPr>
                <w:sz w:val="18"/>
                <w:szCs w:val="18"/>
              </w:rPr>
              <w:t>43</w:t>
            </w:r>
          </w:p>
        </w:tc>
        <w:tc>
          <w:tcPr>
            <w:tcW w:w="1134" w:type="dxa"/>
          </w:tcPr>
          <w:p w:rsidR="004B5AF1" w:rsidRPr="001712CD" w:rsidRDefault="004B5AF1" w:rsidP="008253B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27017</w:t>
            </w:r>
          </w:p>
        </w:tc>
        <w:tc>
          <w:tcPr>
            <w:tcW w:w="1560" w:type="dxa"/>
          </w:tcPr>
          <w:p w:rsidR="004B5AF1" w:rsidRPr="001712CD" w:rsidRDefault="004B5AF1" w:rsidP="008253B4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fangjia_crawl</w:t>
            </w:r>
            <w:proofErr w:type="spellEnd"/>
          </w:p>
        </w:tc>
        <w:tc>
          <w:tcPr>
            <w:tcW w:w="1842" w:type="dxa"/>
          </w:tcPr>
          <w:p w:rsidR="004B5AF1" w:rsidRDefault="00962373" w:rsidP="008253B4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mongodb</w:t>
            </w:r>
            <w:proofErr w:type="spellEnd"/>
          </w:p>
        </w:tc>
      </w:tr>
      <w:tr w:rsidR="004B5AF1" w:rsidRPr="00442616" w:rsidTr="00451C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7"/>
        </w:trPr>
        <w:tc>
          <w:tcPr>
            <w:tcW w:w="988" w:type="dxa"/>
          </w:tcPr>
          <w:p w:rsidR="004B5AF1" w:rsidRPr="001712CD" w:rsidRDefault="004B5AF1" w:rsidP="008253B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1" w:type="dxa"/>
          </w:tcPr>
          <w:p w:rsidR="004B5AF1" w:rsidRPr="00E72236" w:rsidRDefault="004B5AF1" w:rsidP="008253B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seawater</w:t>
            </w:r>
          </w:p>
        </w:tc>
        <w:tc>
          <w:tcPr>
            <w:tcW w:w="1842" w:type="dxa"/>
          </w:tcPr>
          <w:p w:rsidR="004B5AF1" w:rsidRDefault="004B5AF1" w:rsidP="008253B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样本库</w:t>
            </w:r>
          </w:p>
        </w:tc>
        <w:tc>
          <w:tcPr>
            <w:tcW w:w="1701" w:type="dxa"/>
          </w:tcPr>
          <w:p w:rsidR="004B5AF1" w:rsidRPr="00E12B0C" w:rsidRDefault="004B5AF1" w:rsidP="008253B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192.168.0.105</w:t>
            </w:r>
          </w:p>
        </w:tc>
        <w:tc>
          <w:tcPr>
            <w:tcW w:w="1134" w:type="dxa"/>
          </w:tcPr>
          <w:p w:rsidR="004B5AF1" w:rsidRDefault="004B5AF1" w:rsidP="008253B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27777</w:t>
            </w:r>
          </w:p>
        </w:tc>
        <w:tc>
          <w:tcPr>
            <w:tcW w:w="1560" w:type="dxa"/>
          </w:tcPr>
          <w:p w:rsidR="004B5AF1" w:rsidRDefault="004B5AF1" w:rsidP="008253B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fangjia</w:t>
            </w:r>
          </w:p>
        </w:tc>
        <w:tc>
          <w:tcPr>
            <w:tcW w:w="1842" w:type="dxa"/>
          </w:tcPr>
          <w:p w:rsidR="004B5AF1" w:rsidRDefault="00962373" w:rsidP="008253B4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datastore</w:t>
            </w:r>
            <w:proofErr w:type="spellEnd"/>
          </w:p>
        </w:tc>
      </w:tr>
      <w:tr w:rsidR="00451C7E" w:rsidRPr="00442616" w:rsidTr="00451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tcW w:w="988" w:type="dxa"/>
          </w:tcPr>
          <w:p w:rsidR="00451C7E" w:rsidRDefault="00451C7E" w:rsidP="008253B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1" w:type="dxa"/>
          </w:tcPr>
          <w:p w:rsidR="00451C7E" w:rsidRDefault="00451C7E" w:rsidP="008253B4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deal</w:t>
            </w:r>
            <w:r>
              <w:rPr>
                <w:sz w:val="18"/>
                <w:szCs w:val="18"/>
              </w:rPr>
              <w:t>_price</w:t>
            </w:r>
            <w:proofErr w:type="spellEnd"/>
          </w:p>
        </w:tc>
        <w:tc>
          <w:tcPr>
            <w:tcW w:w="1842" w:type="dxa"/>
          </w:tcPr>
          <w:p w:rsidR="00451C7E" w:rsidRDefault="00451C7E" w:rsidP="008253B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成交数据表</w:t>
            </w:r>
          </w:p>
        </w:tc>
        <w:tc>
          <w:tcPr>
            <w:tcW w:w="1701" w:type="dxa"/>
          </w:tcPr>
          <w:p w:rsidR="00451C7E" w:rsidRDefault="00451C7E" w:rsidP="008253B4">
            <w:pPr>
              <w:jc w:val="left"/>
              <w:rPr>
                <w:sz w:val="18"/>
                <w:szCs w:val="18"/>
              </w:rPr>
            </w:pPr>
            <w:r w:rsidRPr="00E12B0C">
              <w:rPr>
                <w:sz w:val="18"/>
                <w:szCs w:val="18"/>
              </w:rPr>
              <w:t>222.73.196</w:t>
            </w:r>
            <w:r>
              <w:rPr>
                <w:rFonts w:hint="eastAsia"/>
                <w:sz w:val="18"/>
                <w:szCs w:val="18"/>
              </w:rPr>
              <w:t>.1</w:t>
            </w:r>
            <w:r>
              <w:rPr>
                <w:sz w:val="18"/>
                <w:szCs w:val="18"/>
              </w:rPr>
              <w:t>43</w:t>
            </w:r>
          </w:p>
        </w:tc>
        <w:tc>
          <w:tcPr>
            <w:tcW w:w="1134" w:type="dxa"/>
          </w:tcPr>
          <w:p w:rsidR="00451C7E" w:rsidRDefault="00451C7E" w:rsidP="008253B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27017</w:t>
            </w:r>
          </w:p>
        </w:tc>
        <w:tc>
          <w:tcPr>
            <w:tcW w:w="1560" w:type="dxa"/>
          </w:tcPr>
          <w:p w:rsidR="00451C7E" w:rsidRDefault="00451C7E" w:rsidP="008253B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fangjia</w:t>
            </w:r>
          </w:p>
        </w:tc>
        <w:tc>
          <w:tcPr>
            <w:tcW w:w="1842" w:type="dxa"/>
          </w:tcPr>
          <w:p w:rsidR="00451C7E" w:rsidRDefault="00962373" w:rsidP="008253B4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mongodb</w:t>
            </w:r>
            <w:proofErr w:type="spellEnd"/>
          </w:p>
        </w:tc>
      </w:tr>
    </w:tbl>
    <w:p w:rsidR="00442616" w:rsidRPr="00442616" w:rsidRDefault="00442616" w:rsidP="00442616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442616" w:rsidRDefault="00442616" w:rsidP="00D76DDD"/>
    <w:p w:rsidR="00552EAF" w:rsidRDefault="00D76DDD" w:rsidP="00D76DDD">
      <w:pPr>
        <w:pStyle w:val="1"/>
      </w:pPr>
      <w:bookmarkStart w:id="1" w:name="_Toc511744177"/>
      <w:r>
        <w:t>基础数据</w:t>
      </w:r>
      <w:bookmarkEnd w:id="1"/>
    </w:p>
    <w:p w:rsidR="00D76DDD" w:rsidRPr="00D76DDD" w:rsidRDefault="00D76DDD" w:rsidP="00D76DDD">
      <w:pPr>
        <w:pStyle w:val="2"/>
      </w:pPr>
      <w:bookmarkStart w:id="2" w:name="_Toc511744178"/>
      <w:r>
        <w:rPr>
          <w:rFonts w:hint="eastAsia"/>
        </w:rPr>
        <w:t>均价表</w:t>
      </w:r>
      <w:r w:rsidR="001D0720">
        <w:rPr>
          <w:rFonts w:hint="eastAsia"/>
        </w:rPr>
        <w:t>（</w:t>
      </w:r>
      <w:r w:rsidR="001D0720">
        <w:rPr>
          <w:rFonts w:hint="eastAsia"/>
        </w:rPr>
        <w:t>district</w:t>
      </w:r>
      <w:r w:rsidR="001D0720">
        <w:t>_stat</w:t>
      </w:r>
      <w:r w:rsidR="001D0720">
        <w:rPr>
          <w:rFonts w:hint="eastAsia"/>
        </w:rPr>
        <w:t>）</w:t>
      </w:r>
      <w:bookmarkEnd w:id="2"/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  <w:tblDescription w:val="任务列表"/>
      </w:tblPr>
      <w:tblGrid>
        <w:gridCol w:w="2060"/>
        <w:gridCol w:w="2376"/>
        <w:gridCol w:w="1429"/>
        <w:gridCol w:w="4925"/>
      </w:tblGrid>
      <w:tr w:rsidR="00E03931" w:rsidRPr="00111875" w:rsidTr="00D04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5" w:type="pct"/>
          </w:tcPr>
          <w:p w:rsidR="00552EAF" w:rsidRPr="00111875" w:rsidRDefault="00D76DD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lang w:val="zh-CN"/>
              </w:rPr>
              <w:t>字段名称</w:t>
            </w:r>
          </w:p>
        </w:tc>
        <w:tc>
          <w:tcPr>
            <w:tcW w:w="1101" w:type="pct"/>
          </w:tcPr>
          <w:p w:rsidR="00552EAF" w:rsidRPr="00111875" w:rsidRDefault="00D76DD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字段</w:t>
            </w:r>
            <w:r>
              <w:rPr>
                <w:rFonts w:ascii="微软雅黑" w:eastAsia="微软雅黑" w:hAnsi="微软雅黑"/>
                <w:lang w:val="zh-CN"/>
              </w:rPr>
              <w:t>描述</w:t>
            </w:r>
          </w:p>
        </w:tc>
        <w:tc>
          <w:tcPr>
            <w:tcW w:w="662" w:type="pct"/>
          </w:tcPr>
          <w:p w:rsidR="00552EAF" w:rsidRPr="00111875" w:rsidRDefault="00D76DD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字段</w:t>
            </w:r>
            <w:r>
              <w:rPr>
                <w:rFonts w:ascii="微软雅黑" w:eastAsia="微软雅黑" w:hAnsi="微软雅黑"/>
                <w:lang w:val="zh-CN"/>
              </w:rPr>
              <w:t>类型</w:t>
            </w:r>
          </w:p>
        </w:tc>
        <w:tc>
          <w:tcPr>
            <w:tcW w:w="2282" w:type="pct"/>
          </w:tcPr>
          <w:p w:rsidR="00552EAF" w:rsidRPr="00111875" w:rsidRDefault="00D76DD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备注</w:t>
            </w:r>
          </w:p>
        </w:tc>
      </w:tr>
      <w:tr w:rsidR="00AF3C4B" w:rsidRPr="00111875" w:rsidTr="00D04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5" w:type="pct"/>
          </w:tcPr>
          <w:p w:rsidR="00D76DDD" w:rsidRPr="005D1122" w:rsidRDefault="00D76DDD" w:rsidP="002928B5">
            <w:pPr>
              <w:jc w:val="left"/>
              <w:rPr>
                <w:rFonts w:ascii="微软雅黑" w:eastAsia="微软雅黑" w:hAnsi="微软雅黑"/>
                <w:sz w:val="18"/>
                <w:szCs w:val="18"/>
                <w:lang w:val="zh-CN"/>
              </w:rPr>
            </w:pPr>
            <w:r w:rsidRPr="005D1122">
              <w:rPr>
                <w:rFonts w:ascii="微软雅黑" w:eastAsia="微软雅黑" w:hAnsi="微软雅黑" w:hint="eastAsia"/>
                <w:sz w:val="18"/>
                <w:szCs w:val="18"/>
                <w:lang w:val="zh-CN"/>
              </w:rPr>
              <w:t>_id</w:t>
            </w:r>
          </w:p>
        </w:tc>
        <w:tc>
          <w:tcPr>
            <w:tcW w:w="1101" w:type="pct"/>
          </w:tcPr>
          <w:p w:rsidR="00D76DDD" w:rsidRPr="00111875" w:rsidRDefault="00D76DDD" w:rsidP="002928B5">
            <w:pPr>
              <w:jc w:val="left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唯一ID</w:t>
            </w:r>
          </w:p>
        </w:tc>
        <w:tc>
          <w:tcPr>
            <w:tcW w:w="662" w:type="pct"/>
          </w:tcPr>
          <w:p w:rsidR="00D76DDD" w:rsidRPr="00111875" w:rsidRDefault="00D76DDD" w:rsidP="002928B5">
            <w:pPr>
              <w:jc w:val="left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ObjectId</w:t>
            </w:r>
          </w:p>
        </w:tc>
        <w:tc>
          <w:tcPr>
            <w:tcW w:w="2282" w:type="pct"/>
          </w:tcPr>
          <w:p w:rsidR="00D76DDD" w:rsidRPr="00111875" w:rsidRDefault="00D76DDD" w:rsidP="002928B5">
            <w:pPr>
              <w:jc w:val="left"/>
              <w:rPr>
                <w:rFonts w:ascii="微软雅黑" w:eastAsia="微软雅黑" w:hAnsi="微软雅黑"/>
                <w:lang w:val="zh-CN"/>
              </w:rPr>
            </w:pPr>
          </w:p>
        </w:tc>
      </w:tr>
      <w:tr w:rsidR="00E03931" w:rsidRPr="00111875" w:rsidTr="00D048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5" w:type="pct"/>
          </w:tcPr>
          <w:p w:rsidR="00552EAF" w:rsidRPr="005D1122" w:rsidRDefault="00D76DDD" w:rsidP="002928B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D1122">
              <w:rPr>
                <w:rFonts w:ascii="微软雅黑" w:eastAsia="微软雅黑" w:hAnsi="微软雅黑"/>
                <w:sz w:val="18"/>
                <w:szCs w:val="18"/>
              </w:rPr>
              <w:t>city</w:t>
            </w:r>
          </w:p>
        </w:tc>
        <w:tc>
          <w:tcPr>
            <w:tcW w:w="1101" w:type="pct"/>
          </w:tcPr>
          <w:p w:rsidR="00552EAF" w:rsidRPr="00111875" w:rsidRDefault="00D76DDD" w:rsidP="002928B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城市</w:t>
            </w:r>
          </w:p>
        </w:tc>
        <w:tc>
          <w:tcPr>
            <w:tcW w:w="662" w:type="pct"/>
          </w:tcPr>
          <w:p w:rsidR="00552EAF" w:rsidRPr="00111875" w:rsidRDefault="00D76DDD" w:rsidP="002928B5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String</w:t>
            </w:r>
          </w:p>
        </w:tc>
        <w:tc>
          <w:tcPr>
            <w:tcW w:w="2282" w:type="pct"/>
          </w:tcPr>
          <w:p w:rsidR="00552EAF" w:rsidRPr="00111875" w:rsidRDefault="00552EAF" w:rsidP="002928B5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E03931" w:rsidRPr="00111875" w:rsidTr="00D04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5" w:type="pct"/>
          </w:tcPr>
          <w:p w:rsidR="00552EAF" w:rsidRPr="005D1122" w:rsidRDefault="00D76DDD" w:rsidP="002928B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D1122">
              <w:rPr>
                <w:rFonts w:ascii="微软雅黑" w:eastAsia="微软雅黑" w:hAnsi="微软雅黑"/>
                <w:sz w:val="18"/>
                <w:szCs w:val="18"/>
              </w:rPr>
              <w:t>region</w:t>
            </w:r>
          </w:p>
        </w:tc>
        <w:tc>
          <w:tcPr>
            <w:tcW w:w="1101" w:type="pct"/>
          </w:tcPr>
          <w:p w:rsidR="00552EAF" w:rsidRPr="00111875" w:rsidRDefault="00D76DDD" w:rsidP="002928B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区域</w:t>
            </w:r>
          </w:p>
        </w:tc>
        <w:tc>
          <w:tcPr>
            <w:tcW w:w="662" w:type="pct"/>
          </w:tcPr>
          <w:p w:rsidR="00552EAF" w:rsidRPr="00111875" w:rsidRDefault="00D76DDD" w:rsidP="002928B5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String</w:t>
            </w:r>
          </w:p>
        </w:tc>
        <w:tc>
          <w:tcPr>
            <w:tcW w:w="2282" w:type="pct"/>
          </w:tcPr>
          <w:p w:rsidR="00552EAF" w:rsidRPr="00111875" w:rsidRDefault="00552EAF" w:rsidP="002928B5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E03931" w:rsidRPr="00111875" w:rsidTr="00D048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5" w:type="pct"/>
          </w:tcPr>
          <w:p w:rsidR="00552EAF" w:rsidRPr="005D1122" w:rsidRDefault="00D76DDD" w:rsidP="002928B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D1122">
              <w:rPr>
                <w:rFonts w:ascii="微软雅黑" w:eastAsia="微软雅黑" w:hAnsi="微软雅黑"/>
                <w:color w:val="auto"/>
                <w:sz w:val="18"/>
                <w:szCs w:val="18"/>
                <w:lang w:val="zh-CN"/>
              </w:rPr>
              <w:t>district_name</w:t>
            </w:r>
          </w:p>
        </w:tc>
        <w:tc>
          <w:tcPr>
            <w:tcW w:w="1101" w:type="pct"/>
          </w:tcPr>
          <w:p w:rsidR="00552EAF" w:rsidRPr="00111875" w:rsidRDefault="00D76DDD" w:rsidP="002928B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小区名</w:t>
            </w:r>
          </w:p>
        </w:tc>
        <w:tc>
          <w:tcPr>
            <w:tcW w:w="662" w:type="pct"/>
          </w:tcPr>
          <w:p w:rsidR="00552EAF" w:rsidRPr="00111875" w:rsidRDefault="00D76DDD" w:rsidP="002928B5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String</w:t>
            </w:r>
          </w:p>
        </w:tc>
        <w:tc>
          <w:tcPr>
            <w:tcW w:w="2282" w:type="pct"/>
          </w:tcPr>
          <w:p w:rsidR="00552EAF" w:rsidRPr="00111875" w:rsidRDefault="00552EAF" w:rsidP="002928B5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E03931" w:rsidRPr="00111875" w:rsidTr="00D04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5" w:type="pct"/>
          </w:tcPr>
          <w:p w:rsidR="00552EAF" w:rsidRPr="005D1122" w:rsidRDefault="00D76DDD" w:rsidP="002928B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5D1122">
              <w:rPr>
                <w:rFonts w:ascii="微软雅黑" w:eastAsia="微软雅黑" w:hAnsi="微软雅黑"/>
                <w:sz w:val="18"/>
                <w:szCs w:val="18"/>
              </w:rPr>
              <w:t>estate_type</w:t>
            </w:r>
            <w:proofErr w:type="spellEnd"/>
          </w:p>
        </w:tc>
        <w:tc>
          <w:tcPr>
            <w:tcW w:w="1101" w:type="pct"/>
          </w:tcPr>
          <w:p w:rsidR="00552EAF" w:rsidRPr="00111875" w:rsidRDefault="00D76DDD" w:rsidP="002928B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物业类型</w:t>
            </w:r>
          </w:p>
        </w:tc>
        <w:tc>
          <w:tcPr>
            <w:tcW w:w="662" w:type="pct"/>
          </w:tcPr>
          <w:p w:rsidR="00552EAF" w:rsidRPr="00111875" w:rsidRDefault="00D76DDD" w:rsidP="002928B5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String</w:t>
            </w:r>
          </w:p>
        </w:tc>
        <w:tc>
          <w:tcPr>
            <w:tcW w:w="2282" w:type="pct"/>
          </w:tcPr>
          <w:p w:rsidR="00552EAF" w:rsidRPr="00111875" w:rsidRDefault="002E4387" w:rsidP="002928B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取值范围(</w:t>
            </w:r>
            <w:r>
              <w:rPr>
                <w:rFonts w:ascii="微软雅黑" w:eastAsia="微软雅黑" w:hAnsi="微软雅黑"/>
              </w:rPr>
              <w:t>小区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别墅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E03931" w:rsidRPr="00111875" w:rsidTr="00D048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5" w:type="pct"/>
          </w:tcPr>
          <w:p w:rsidR="00552EAF" w:rsidRPr="005D1122" w:rsidRDefault="00D76DDD" w:rsidP="002928B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3" w:name="OLE_LINK1"/>
            <w:r w:rsidRPr="005D1122">
              <w:rPr>
                <w:rFonts w:ascii="微软雅黑" w:eastAsia="微软雅黑" w:hAnsi="微软雅黑"/>
                <w:sz w:val="18"/>
                <w:szCs w:val="18"/>
              </w:rPr>
              <w:t>weekend</w:t>
            </w:r>
            <w:bookmarkEnd w:id="3"/>
          </w:p>
        </w:tc>
        <w:tc>
          <w:tcPr>
            <w:tcW w:w="1101" w:type="pct"/>
          </w:tcPr>
          <w:p w:rsidR="00552EAF" w:rsidRPr="00111875" w:rsidRDefault="00D76DDD" w:rsidP="002928B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均价日期</w:t>
            </w:r>
          </w:p>
        </w:tc>
        <w:tc>
          <w:tcPr>
            <w:tcW w:w="662" w:type="pct"/>
          </w:tcPr>
          <w:p w:rsidR="00552EAF" w:rsidRPr="00111875" w:rsidRDefault="00D76DDD" w:rsidP="002928B5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Date</w:t>
            </w:r>
          </w:p>
        </w:tc>
        <w:tc>
          <w:tcPr>
            <w:tcW w:w="2282" w:type="pct"/>
          </w:tcPr>
          <w:p w:rsidR="00552EAF" w:rsidRPr="00111875" w:rsidRDefault="002E4387" w:rsidP="002928B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均价所对应的周日</w:t>
            </w:r>
            <w:r>
              <w:rPr>
                <w:rFonts w:ascii="微软雅黑" w:eastAsia="微软雅黑" w:hAnsi="微软雅黑" w:hint="eastAsia"/>
              </w:rPr>
              <w:t>，时分秒都为0</w:t>
            </w:r>
          </w:p>
        </w:tc>
      </w:tr>
      <w:tr w:rsidR="00E03931" w:rsidRPr="00111875" w:rsidTr="00D04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5" w:type="pct"/>
          </w:tcPr>
          <w:p w:rsidR="00552EAF" w:rsidRPr="005D1122" w:rsidRDefault="00D76DDD" w:rsidP="002928B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5D1122">
              <w:rPr>
                <w:rFonts w:ascii="微软雅黑" w:eastAsia="微软雅黑" w:hAnsi="微软雅黑"/>
                <w:sz w:val="18"/>
                <w:szCs w:val="18"/>
              </w:rPr>
              <w:t>calc_value</w:t>
            </w:r>
            <w:proofErr w:type="spellEnd"/>
          </w:p>
        </w:tc>
        <w:tc>
          <w:tcPr>
            <w:tcW w:w="1101" w:type="pct"/>
          </w:tcPr>
          <w:p w:rsidR="00552EAF" w:rsidRPr="00111875" w:rsidRDefault="00D76DDD" w:rsidP="002928B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计算均价</w:t>
            </w:r>
          </w:p>
        </w:tc>
        <w:tc>
          <w:tcPr>
            <w:tcW w:w="662" w:type="pct"/>
          </w:tcPr>
          <w:p w:rsidR="00552EAF" w:rsidRPr="00111875" w:rsidRDefault="002928B5" w:rsidP="002928B5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Integer</w:t>
            </w:r>
          </w:p>
        </w:tc>
        <w:tc>
          <w:tcPr>
            <w:tcW w:w="2282" w:type="pct"/>
          </w:tcPr>
          <w:p w:rsidR="00552EAF" w:rsidRPr="00111875" w:rsidRDefault="00552EAF" w:rsidP="002928B5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E03931" w:rsidRPr="00111875" w:rsidTr="00D048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5" w:type="pct"/>
          </w:tcPr>
          <w:p w:rsidR="00552EAF" w:rsidRPr="005D1122" w:rsidRDefault="00D76DDD" w:rsidP="002928B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5D1122">
              <w:rPr>
                <w:rFonts w:ascii="微软雅黑" w:eastAsia="微软雅黑" w:hAnsi="微软雅黑"/>
                <w:sz w:val="18"/>
                <w:szCs w:val="18"/>
              </w:rPr>
              <w:t>avg_price</w:t>
            </w:r>
            <w:proofErr w:type="spellEnd"/>
          </w:p>
        </w:tc>
        <w:tc>
          <w:tcPr>
            <w:tcW w:w="1101" w:type="pct"/>
          </w:tcPr>
          <w:p w:rsidR="00552EAF" w:rsidRPr="00111875" w:rsidRDefault="00D76DDD" w:rsidP="002928B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拟合均价</w:t>
            </w:r>
          </w:p>
        </w:tc>
        <w:tc>
          <w:tcPr>
            <w:tcW w:w="662" w:type="pct"/>
          </w:tcPr>
          <w:p w:rsidR="00552EAF" w:rsidRPr="002928B5" w:rsidRDefault="002928B5" w:rsidP="002928B5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Integer</w:t>
            </w:r>
          </w:p>
        </w:tc>
        <w:tc>
          <w:tcPr>
            <w:tcW w:w="2282" w:type="pct"/>
          </w:tcPr>
          <w:p w:rsidR="00552EAF" w:rsidRPr="00111875" w:rsidRDefault="002928B5" w:rsidP="002928B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对外输出价格</w:t>
            </w:r>
          </w:p>
        </w:tc>
      </w:tr>
      <w:tr w:rsidR="00E03931" w:rsidRPr="00111875" w:rsidTr="00D04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5" w:type="pct"/>
          </w:tcPr>
          <w:p w:rsidR="00552EAF" w:rsidRPr="005D1122" w:rsidRDefault="002928B5" w:rsidP="002928B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D1122">
              <w:rPr>
                <w:rFonts w:ascii="微软雅黑" w:eastAsia="微软雅黑" w:hAnsi="微软雅黑"/>
                <w:sz w:val="18"/>
                <w:szCs w:val="18"/>
              </w:rPr>
              <w:t>credit</w:t>
            </w:r>
          </w:p>
        </w:tc>
        <w:tc>
          <w:tcPr>
            <w:tcW w:w="1101" w:type="pct"/>
          </w:tcPr>
          <w:p w:rsidR="00552EAF" w:rsidRPr="00111875" w:rsidRDefault="002928B5" w:rsidP="002928B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可信度</w:t>
            </w:r>
          </w:p>
        </w:tc>
        <w:tc>
          <w:tcPr>
            <w:tcW w:w="662" w:type="pct"/>
          </w:tcPr>
          <w:p w:rsidR="00552EAF" w:rsidRPr="00111875" w:rsidRDefault="002928B5" w:rsidP="002928B5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double</w:t>
            </w:r>
          </w:p>
        </w:tc>
        <w:tc>
          <w:tcPr>
            <w:tcW w:w="2282" w:type="pct"/>
          </w:tcPr>
          <w:p w:rsidR="00552EAF" w:rsidRPr="00111875" w:rsidRDefault="00552EAF" w:rsidP="002928B5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AF3C4B" w:rsidRPr="00111875" w:rsidTr="00D048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5" w:type="pct"/>
          </w:tcPr>
          <w:p w:rsidR="002928B5" w:rsidRPr="005D1122" w:rsidRDefault="002928B5" w:rsidP="002928B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5D1122">
              <w:rPr>
                <w:rFonts w:ascii="微软雅黑" w:eastAsia="微软雅黑" w:hAnsi="微软雅黑"/>
                <w:sz w:val="18"/>
                <w:szCs w:val="18"/>
              </w:rPr>
              <w:t>value_type</w:t>
            </w:r>
            <w:proofErr w:type="spellEnd"/>
          </w:p>
        </w:tc>
        <w:tc>
          <w:tcPr>
            <w:tcW w:w="1101" w:type="pct"/>
          </w:tcPr>
          <w:p w:rsidR="002928B5" w:rsidRDefault="002928B5" w:rsidP="002928B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计算类型</w:t>
            </w:r>
          </w:p>
        </w:tc>
        <w:tc>
          <w:tcPr>
            <w:tcW w:w="662" w:type="pct"/>
          </w:tcPr>
          <w:p w:rsidR="002928B5" w:rsidRDefault="002928B5" w:rsidP="002928B5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Integer</w:t>
            </w:r>
          </w:p>
        </w:tc>
        <w:tc>
          <w:tcPr>
            <w:tcW w:w="2282" w:type="pct"/>
          </w:tcPr>
          <w:p w:rsidR="002928B5" w:rsidRPr="00111875" w:rsidRDefault="007720EF" w:rsidP="002928B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1：指导价 2：自身样本 3：第三方 4：交易数据 5：周边楼盘， 6：推导</w:t>
            </w:r>
          </w:p>
        </w:tc>
      </w:tr>
      <w:tr w:rsidR="00E03931" w:rsidRPr="00111875" w:rsidTr="00D04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5" w:type="pct"/>
          </w:tcPr>
          <w:p w:rsidR="00552EAF" w:rsidRPr="005D1122" w:rsidRDefault="002928B5" w:rsidP="002928B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5D1122">
              <w:rPr>
                <w:rFonts w:ascii="微软雅黑" w:eastAsia="微软雅黑" w:hAnsi="微软雅黑"/>
                <w:sz w:val="18"/>
                <w:szCs w:val="18"/>
              </w:rPr>
              <w:t>weekend_markup</w:t>
            </w:r>
            <w:proofErr w:type="spellEnd"/>
          </w:p>
        </w:tc>
        <w:tc>
          <w:tcPr>
            <w:tcW w:w="1101" w:type="pct"/>
          </w:tcPr>
          <w:p w:rsidR="00552EAF" w:rsidRPr="00111875" w:rsidRDefault="002928B5" w:rsidP="002928B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周涨幅</w:t>
            </w:r>
          </w:p>
        </w:tc>
        <w:tc>
          <w:tcPr>
            <w:tcW w:w="662" w:type="pct"/>
          </w:tcPr>
          <w:p w:rsidR="00552EAF" w:rsidRPr="00111875" w:rsidRDefault="002928B5" w:rsidP="002928B5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Integer</w:t>
            </w:r>
          </w:p>
        </w:tc>
        <w:tc>
          <w:tcPr>
            <w:tcW w:w="2282" w:type="pct"/>
          </w:tcPr>
          <w:p w:rsidR="007627A1" w:rsidRDefault="007627A1" w:rsidP="002928B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算法：</w:t>
            </w:r>
          </w:p>
          <w:p w:rsidR="00552EAF" w:rsidRPr="00111875" w:rsidRDefault="007627A1" w:rsidP="007627A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((本周均价-上周均价)/上周均价)* 10000</w:t>
            </w:r>
          </w:p>
        </w:tc>
      </w:tr>
      <w:tr w:rsidR="00AF3C4B" w:rsidRPr="00111875" w:rsidTr="00D048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5" w:type="pct"/>
          </w:tcPr>
          <w:p w:rsidR="00AF3C4B" w:rsidRPr="005D1122" w:rsidRDefault="00AF3C4B" w:rsidP="00AF3C4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5D112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avg_markup</w:t>
            </w:r>
            <w:proofErr w:type="spellEnd"/>
          </w:p>
        </w:tc>
        <w:tc>
          <w:tcPr>
            <w:tcW w:w="1101" w:type="pct"/>
          </w:tcPr>
          <w:p w:rsidR="00AF3C4B" w:rsidRPr="00AF3C4B" w:rsidRDefault="00AF3C4B" w:rsidP="00AF3C4B">
            <w:pPr>
              <w:jc w:val="left"/>
              <w:rPr>
                <w:rFonts w:ascii="微软雅黑" w:eastAsia="微软雅黑" w:hAnsi="微软雅黑"/>
                <w:color w:val="FF0000"/>
              </w:rPr>
            </w:pPr>
          </w:p>
        </w:tc>
        <w:tc>
          <w:tcPr>
            <w:tcW w:w="662" w:type="pct"/>
          </w:tcPr>
          <w:p w:rsidR="00AF3C4B" w:rsidRPr="00AF3C4B" w:rsidRDefault="00AF3C4B" w:rsidP="00AF3C4B">
            <w:pPr>
              <w:jc w:val="left"/>
              <w:rPr>
                <w:rFonts w:ascii="微软雅黑" w:eastAsia="微软雅黑" w:hAnsi="微软雅黑"/>
                <w:color w:val="FF0000"/>
                <w:sz w:val="20"/>
              </w:rPr>
            </w:pPr>
          </w:p>
        </w:tc>
        <w:tc>
          <w:tcPr>
            <w:tcW w:w="2282" w:type="pct"/>
          </w:tcPr>
          <w:p w:rsidR="00AF3C4B" w:rsidRPr="00AF3C4B" w:rsidRDefault="00AF3C4B" w:rsidP="00AF3C4B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r w:rsidRPr="00AF3C4B">
              <w:rPr>
                <w:rFonts w:ascii="微软雅黑" w:eastAsia="微软雅黑" w:hAnsi="微软雅黑" w:hint="eastAsia"/>
                <w:color w:val="FF0000"/>
              </w:rPr>
              <w:t>废弃字段</w:t>
            </w:r>
          </w:p>
        </w:tc>
      </w:tr>
      <w:tr w:rsidR="00AF3C4B" w:rsidRPr="00111875" w:rsidTr="00D04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5" w:type="pct"/>
          </w:tcPr>
          <w:p w:rsidR="00AF3C4B" w:rsidRPr="005D1122" w:rsidRDefault="00AF3C4B" w:rsidP="00AF3C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5D1122">
              <w:rPr>
                <w:rFonts w:ascii="微软雅黑" w:eastAsia="微软雅黑" w:hAnsi="微软雅黑"/>
                <w:sz w:val="18"/>
                <w:szCs w:val="18"/>
              </w:rPr>
              <w:t>changed_markup</w:t>
            </w:r>
            <w:proofErr w:type="spellEnd"/>
          </w:p>
        </w:tc>
        <w:tc>
          <w:tcPr>
            <w:tcW w:w="1101" w:type="pct"/>
          </w:tcPr>
          <w:p w:rsidR="00AF3C4B" w:rsidRPr="00AF3C4B" w:rsidRDefault="00AF3C4B" w:rsidP="00AF3C4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周涨幅</w:t>
            </w:r>
          </w:p>
        </w:tc>
        <w:tc>
          <w:tcPr>
            <w:tcW w:w="662" w:type="pct"/>
          </w:tcPr>
          <w:p w:rsidR="00AF3C4B" w:rsidRPr="00AF3C4B" w:rsidRDefault="00AF3C4B" w:rsidP="00AF3C4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Integer</w:t>
            </w:r>
          </w:p>
        </w:tc>
        <w:tc>
          <w:tcPr>
            <w:tcW w:w="2282" w:type="pct"/>
          </w:tcPr>
          <w:p w:rsidR="00AF3C4B" w:rsidRPr="00AF3C4B" w:rsidRDefault="00AF3C4B" w:rsidP="00AF3C4B">
            <w:pPr>
              <w:jc w:val="left"/>
              <w:rPr>
                <w:rFonts w:ascii="微软雅黑" w:eastAsia="微软雅黑" w:hAnsi="微软雅黑"/>
              </w:rPr>
            </w:pPr>
            <w:r w:rsidRPr="00AF3C4B">
              <w:rPr>
                <w:rFonts w:ascii="微软雅黑" w:eastAsia="微软雅黑" w:hAnsi="微软雅黑" w:hint="eastAsia"/>
              </w:rPr>
              <w:t>需要兼容字段保持和</w:t>
            </w:r>
            <w:proofErr w:type="spellStart"/>
            <w:r w:rsidRPr="002928B5">
              <w:rPr>
                <w:rFonts w:ascii="微软雅黑" w:eastAsia="微软雅黑" w:hAnsi="微软雅黑"/>
              </w:rPr>
              <w:t>weekend_markup</w:t>
            </w:r>
            <w:proofErr w:type="spellEnd"/>
            <w:r>
              <w:rPr>
                <w:rFonts w:ascii="微软雅黑" w:eastAsia="微软雅黑" w:hAnsi="微软雅黑"/>
              </w:rPr>
              <w:t>一致</w:t>
            </w:r>
            <w:r>
              <w:rPr>
                <w:rFonts w:ascii="微软雅黑" w:eastAsia="微软雅黑" w:hAnsi="微软雅黑" w:hint="eastAsia"/>
              </w:rPr>
              <w:t>，</w:t>
            </w:r>
          </w:p>
        </w:tc>
      </w:tr>
      <w:tr w:rsidR="00AF3C4B" w:rsidRPr="00111875" w:rsidTr="00D048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5" w:type="pct"/>
          </w:tcPr>
          <w:p w:rsidR="00AF3C4B" w:rsidRPr="005D1122" w:rsidRDefault="00AF3C4B" w:rsidP="00AF3C4B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5D112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markup</w:t>
            </w:r>
          </w:p>
        </w:tc>
        <w:tc>
          <w:tcPr>
            <w:tcW w:w="1101" w:type="pct"/>
          </w:tcPr>
          <w:p w:rsidR="00AF3C4B" w:rsidRPr="00AF3C4B" w:rsidRDefault="00AF3C4B" w:rsidP="00AF3C4B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 w:rsidRPr="00AF3C4B"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周涨幅</w:t>
            </w:r>
          </w:p>
        </w:tc>
        <w:tc>
          <w:tcPr>
            <w:tcW w:w="662" w:type="pct"/>
          </w:tcPr>
          <w:p w:rsidR="00AF3C4B" w:rsidRPr="00AF3C4B" w:rsidRDefault="00AF3C4B" w:rsidP="00AF3C4B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Integer</w:t>
            </w:r>
          </w:p>
        </w:tc>
        <w:tc>
          <w:tcPr>
            <w:tcW w:w="2282" w:type="pct"/>
          </w:tcPr>
          <w:p w:rsidR="00AF3C4B" w:rsidRPr="00AF3C4B" w:rsidRDefault="00AF3C4B" w:rsidP="00AF3C4B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 w:rsidRPr="00AF3C4B">
              <w:rPr>
                <w:rFonts w:ascii="微软雅黑" w:eastAsia="微软雅黑" w:hAnsi="微软雅黑" w:hint="eastAsia"/>
                <w:color w:val="404040" w:themeColor="text1" w:themeTint="BF"/>
                <w:sz w:val="20"/>
              </w:rPr>
              <w:t>需要兼容字段保持和</w:t>
            </w:r>
            <w:proofErr w:type="spellStart"/>
            <w:r w:rsidRPr="00AF3C4B"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weekend_markup</w:t>
            </w:r>
            <w:proofErr w:type="spellEnd"/>
            <w:r w:rsidRPr="00AF3C4B"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一致</w:t>
            </w:r>
          </w:p>
        </w:tc>
      </w:tr>
      <w:tr w:rsidR="00AF3C4B" w:rsidRPr="00111875" w:rsidTr="00D04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5" w:type="pct"/>
          </w:tcPr>
          <w:p w:rsidR="00AF3C4B" w:rsidRPr="005D1122" w:rsidRDefault="00AF3C4B" w:rsidP="00AF3C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5D1122">
              <w:rPr>
                <w:rFonts w:ascii="微软雅黑" w:eastAsia="微软雅黑" w:hAnsi="微软雅黑"/>
                <w:sz w:val="18"/>
                <w:szCs w:val="18"/>
              </w:rPr>
              <w:t>sample_size</w:t>
            </w:r>
            <w:proofErr w:type="spellEnd"/>
          </w:p>
        </w:tc>
        <w:tc>
          <w:tcPr>
            <w:tcW w:w="1101" w:type="pct"/>
          </w:tcPr>
          <w:p w:rsidR="00AF3C4B" w:rsidRDefault="00AF3C4B" w:rsidP="00AF3C4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计算均价所使用的样本量</w:t>
            </w:r>
          </w:p>
        </w:tc>
        <w:tc>
          <w:tcPr>
            <w:tcW w:w="662" w:type="pct"/>
          </w:tcPr>
          <w:p w:rsidR="00AF3C4B" w:rsidRDefault="00AF3C4B" w:rsidP="00AF3C4B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Integer</w:t>
            </w:r>
          </w:p>
        </w:tc>
        <w:tc>
          <w:tcPr>
            <w:tcW w:w="2282" w:type="pct"/>
          </w:tcPr>
          <w:p w:rsidR="00AF3C4B" w:rsidRPr="00111875" w:rsidRDefault="00AF3C4B" w:rsidP="00AF3C4B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AF3C4B" w:rsidRPr="00111875" w:rsidTr="00D048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5" w:type="pct"/>
          </w:tcPr>
          <w:p w:rsidR="00AF3C4B" w:rsidRPr="005D1122" w:rsidRDefault="00AF3C4B" w:rsidP="00AF3C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5D1122">
              <w:rPr>
                <w:rFonts w:ascii="微软雅黑" w:eastAsia="微软雅黑" w:hAnsi="微软雅黑"/>
                <w:sz w:val="18"/>
                <w:szCs w:val="18"/>
              </w:rPr>
              <w:t>m_date</w:t>
            </w:r>
            <w:proofErr w:type="spellEnd"/>
          </w:p>
        </w:tc>
        <w:tc>
          <w:tcPr>
            <w:tcW w:w="1101" w:type="pct"/>
          </w:tcPr>
          <w:p w:rsidR="00AF3C4B" w:rsidRPr="00111875" w:rsidRDefault="00AF3C4B" w:rsidP="00AF3C4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修改日期</w:t>
            </w:r>
          </w:p>
        </w:tc>
        <w:tc>
          <w:tcPr>
            <w:tcW w:w="662" w:type="pct"/>
          </w:tcPr>
          <w:p w:rsidR="00AF3C4B" w:rsidRPr="00111875" w:rsidRDefault="00AF3C4B" w:rsidP="00AF3C4B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Date</w:t>
            </w:r>
          </w:p>
        </w:tc>
        <w:tc>
          <w:tcPr>
            <w:tcW w:w="2282" w:type="pct"/>
          </w:tcPr>
          <w:p w:rsidR="00AF3C4B" w:rsidRPr="00111875" w:rsidRDefault="00AF3C4B" w:rsidP="00AF3C4B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AF3C4B" w:rsidRPr="00111875" w:rsidTr="00D04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5" w:type="pct"/>
          </w:tcPr>
          <w:p w:rsidR="00AF3C4B" w:rsidRPr="005D1122" w:rsidRDefault="00AF3C4B" w:rsidP="00AF3C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5D1122">
              <w:rPr>
                <w:rFonts w:ascii="微软雅黑" w:eastAsia="微软雅黑" w:hAnsi="微软雅黑"/>
                <w:sz w:val="18"/>
                <w:szCs w:val="18"/>
              </w:rPr>
              <w:t>c_date</w:t>
            </w:r>
            <w:proofErr w:type="spellEnd"/>
          </w:p>
        </w:tc>
        <w:tc>
          <w:tcPr>
            <w:tcW w:w="1101" w:type="pct"/>
          </w:tcPr>
          <w:p w:rsidR="00AF3C4B" w:rsidRDefault="00AF3C4B" w:rsidP="00AF3C4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创建日期</w:t>
            </w:r>
          </w:p>
        </w:tc>
        <w:tc>
          <w:tcPr>
            <w:tcW w:w="662" w:type="pct"/>
          </w:tcPr>
          <w:p w:rsidR="00AF3C4B" w:rsidRDefault="00AF3C4B" w:rsidP="00AF3C4B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Date</w:t>
            </w:r>
          </w:p>
        </w:tc>
        <w:tc>
          <w:tcPr>
            <w:tcW w:w="2282" w:type="pct"/>
          </w:tcPr>
          <w:p w:rsidR="00AF3C4B" w:rsidRPr="00111875" w:rsidRDefault="00AF3C4B" w:rsidP="00AF3C4B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AF3C4B" w:rsidRPr="00111875" w:rsidTr="00BC1A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4"/>
          </w:tcPr>
          <w:p w:rsidR="00AF3C4B" w:rsidRPr="005D1122" w:rsidRDefault="00AF3C4B" w:rsidP="00AF3C4B">
            <w:pPr>
              <w:jc w:val="left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D1122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备注</w:t>
            </w:r>
          </w:p>
          <w:p w:rsidR="00AF3C4B" w:rsidRPr="005D1122" w:rsidRDefault="00AF3C4B" w:rsidP="00D0489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D1122">
              <w:rPr>
                <w:rFonts w:ascii="微软雅黑" w:eastAsia="微软雅黑" w:hAnsi="微软雅黑"/>
                <w:sz w:val="18"/>
                <w:szCs w:val="18"/>
              </w:rPr>
              <w:t>唯一索引</w:t>
            </w:r>
            <w:r w:rsidRPr="005D1122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5D1122">
              <w:rPr>
                <w:rFonts w:ascii="微软雅黑" w:eastAsia="微软雅黑" w:hAnsi="微软雅黑"/>
                <w:sz w:val="18"/>
                <w:szCs w:val="18"/>
              </w:rPr>
              <w:t>city + region +</w:t>
            </w:r>
            <w:r w:rsidRPr="005D1122">
              <w:rPr>
                <w:rFonts w:ascii="微软雅黑" w:eastAsia="微软雅黑" w:hAnsi="微软雅黑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5D1122">
              <w:rPr>
                <w:rFonts w:ascii="微软雅黑" w:eastAsia="微软雅黑" w:hAnsi="微软雅黑"/>
                <w:color w:val="auto"/>
                <w:sz w:val="18"/>
                <w:szCs w:val="18"/>
              </w:rPr>
              <w:t>district_name</w:t>
            </w:r>
            <w:proofErr w:type="spellEnd"/>
            <w:r w:rsidRPr="005D1122">
              <w:rPr>
                <w:rFonts w:ascii="微软雅黑" w:eastAsia="微软雅黑" w:hAnsi="微软雅黑"/>
                <w:color w:val="auto"/>
                <w:sz w:val="18"/>
                <w:szCs w:val="18"/>
              </w:rPr>
              <w:t xml:space="preserve"> +</w:t>
            </w:r>
            <w:r w:rsidRPr="005D112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5D1122">
              <w:rPr>
                <w:rFonts w:ascii="微软雅黑" w:eastAsia="微软雅黑" w:hAnsi="微软雅黑"/>
                <w:sz w:val="18"/>
                <w:szCs w:val="18"/>
              </w:rPr>
              <w:t>estate_type</w:t>
            </w:r>
            <w:proofErr w:type="spellEnd"/>
            <w:r w:rsidRPr="005D1122">
              <w:rPr>
                <w:rFonts w:ascii="微软雅黑" w:eastAsia="微软雅黑" w:hAnsi="微软雅黑"/>
                <w:sz w:val="18"/>
                <w:szCs w:val="18"/>
              </w:rPr>
              <w:t xml:space="preserve"> + weekend</w:t>
            </w:r>
          </w:p>
        </w:tc>
      </w:tr>
    </w:tbl>
    <w:p w:rsidR="00567989" w:rsidRDefault="00567989" w:rsidP="00567989">
      <w:pPr>
        <w:pStyle w:val="2"/>
      </w:pPr>
      <w:bookmarkStart w:id="4" w:name="_Toc511744179"/>
      <w:bookmarkStart w:id="5" w:name="OLE_LINK2"/>
      <w:bookmarkStart w:id="6" w:name="OLE_LINK3"/>
      <w:r>
        <w:rPr>
          <w:rFonts w:hint="eastAsia"/>
        </w:rPr>
        <w:t>区域月度均价表（</w:t>
      </w:r>
      <w:proofErr w:type="spellStart"/>
      <w:r>
        <w:rPr>
          <w:rFonts w:hint="eastAsia"/>
        </w:rPr>
        <w:t>region</w:t>
      </w:r>
      <w:r>
        <w:t>_sell_stat</w:t>
      </w:r>
      <w:proofErr w:type="spellEnd"/>
      <w:r>
        <w:rPr>
          <w:rFonts w:hint="eastAsia"/>
        </w:rPr>
        <w:t>）</w:t>
      </w:r>
      <w:bookmarkEnd w:id="4"/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  <w:tblDescription w:val="任务列表"/>
      </w:tblPr>
      <w:tblGrid>
        <w:gridCol w:w="2060"/>
        <w:gridCol w:w="2376"/>
        <w:gridCol w:w="1429"/>
        <w:gridCol w:w="4925"/>
      </w:tblGrid>
      <w:tr w:rsidR="00567989" w:rsidRPr="00111875" w:rsidTr="002A0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5" w:type="pct"/>
          </w:tcPr>
          <w:p w:rsidR="00567989" w:rsidRPr="00111875" w:rsidRDefault="00567989" w:rsidP="002A028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lang w:val="zh-CN"/>
              </w:rPr>
              <w:t>字段名称</w:t>
            </w:r>
          </w:p>
        </w:tc>
        <w:tc>
          <w:tcPr>
            <w:tcW w:w="1101" w:type="pct"/>
          </w:tcPr>
          <w:p w:rsidR="00567989" w:rsidRPr="00111875" w:rsidRDefault="00567989" w:rsidP="002A028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字段</w:t>
            </w:r>
            <w:r>
              <w:rPr>
                <w:rFonts w:ascii="微软雅黑" w:eastAsia="微软雅黑" w:hAnsi="微软雅黑"/>
                <w:lang w:val="zh-CN"/>
              </w:rPr>
              <w:t>描述</w:t>
            </w:r>
          </w:p>
        </w:tc>
        <w:tc>
          <w:tcPr>
            <w:tcW w:w="662" w:type="pct"/>
          </w:tcPr>
          <w:p w:rsidR="00567989" w:rsidRPr="00111875" w:rsidRDefault="00567989" w:rsidP="002A028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字段</w:t>
            </w:r>
            <w:r>
              <w:rPr>
                <w:rFonts w:ascii="微软雅黑" w:eastAsia="微软雅黑" w:hAnsi="微软雅黑"/>
                <w:lang w:val="zh-CN"/>
              </w:rPr>
              <w:t>类型</w:t>
            </w:r>
          </w:p>
        </w:tc>
        <w:tc>
          <w:tcPr>
            <w:tcW w:w="2282" w:type="pct"/>
          </w:tcPr>
          <w:p w:rsidR="00567989" w:rsidRPr="00111875" w:rsidRDefault="00567989" w:rsidP="002A028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备注</w:t>
            </w:r>
          </w:p>
        </w:tc>
      </w:tr>
      <w:tr w:rsidR="00567989" w:rsidRPr="00111875" w:rsidTr="002A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5" w:type="pct"/>
          </w:tcPr>
          <w:p w:rsidR="00567989" w:rsidRPr="005D1122" w:rsidRDefault="00567989" w:rsidP="002A028F">
            <w:pPr>
              <w:jc w:val="left"/>
              <w:rPr>
                <w:rFonts w:ascii="微软雅黑" w:eastAsia="微软雅黑" w:hAnsi="微软雅黑"/>
                <w:sz w:val="18"/>
                <w:szCs w:val="18"/>
                <w:lang w:val="zh-CN"/>
              </w:rPr>
            </w:pPr>
            <w:bookmarkStart w:id="7" w:name="_Hlk509394099"/>
            <w:r w:rsidRPr="005D1122">
              <w:rPr>
                <w:rFonts w:ascii="微软雅黑" w:eastAsia="微软雅黑" w:hAnsi="微软雅黑" w:hint="eastAsia"/>
                <w:sz w:val="18"/>
                <w:szCs w:val="18"/>
                <w:lang w:val="zh-CN"/>
              </w:rPr>
              <w:t>_id</w:t>
            </w:r>
          </w:p>
        </w:tc>
        <w:tc>
          <w:tcPr>
            <w:tcW w:w="1101" w:type="pct"/>
          </w:tcPr>
          <w:p w:rsidR="00567989" w:rsidRPr="00111875" w:rsidRDefault="00567989" w:rsidP="002A028F">
            <w:pPr>
              <w:jc w:val="left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唯一ID</w:t>
            </w:r>
          </w:p>
        </w:tc>
        <w:tc>
          <w:tcPr>
            <w:tcW w:w="662" w:type="pct"/>
          </w:tcPr>
          <w:p w:rsidR="00567989" w:rsidRPr="00111875" w:rsidRDefault="00567989" w:rsidP="002A028F">
            <w:pPr>
              <w:jc w:val="left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ObjectId</w:t>
            </w:r>
          </w:p>
        </w:tc>
        <w:tc>
          <w:tcPr>
            <w:tcW w:w="2282" w:type="pct"/>
          </w:tcPr>
          <w:p w:rsidR="00567989" w:rsidRPr="00111875" w:rsidRDefault="00567989" w:rsidP="002A028F">
            <w:pPr>
              <w:jc w:val="left"/>
              <w:rPr>
                <w:rFonts w:ascii="微软雅黑" w:eastAsia="微软雅黑" w:hAnsi="微软雅黑"/>
                <w:lang w:val="zh-CN"/>
              </w:rPr>
            </w:pPr>
          </w:p>
        </w:tc>
      </w:tr>
      <w:bookmarkEnd w:id="7"/>
      <w:tr w:rsidR="00567989" w:rsidRPr="00111875" w:rsidTr="002A0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5" w:type="pct"/>
          </w:tcPr>
          <w:p w:rsidR="00567989" w:rsidRPr="005D1122" w:rsidRDefault="00567989" w:rsidP="002A028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D1122">
              <w:rPr>
                <w:rFonts w:ascii="微软雅黑" w:eastAsia="微软雅黑" w:hAnsi="微软雅黑"/>
                <w:sz w:val="18"/>
                <w:szCs w:val="18"/>
              </w:rPr>
              <w:t>city</w:t>
            </w:r>
          </w:p>
        </w:tc>
        <w:tc>
          <w:tcPr>
            <w:tcW w:w="1101" w:type="pct"/>
          </w:tcPr>
          <w:p w:rsidR="00567989" w:rsidRPr="00111875" w:rsidRDefault="00567989" w:rsidP="002A028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城市</w:t>
            </w:r>
          </w:p>
        </w:tc>
        <w:tc>
          <w:tcPr>
            <w:tcW w:w="662" w:type="pct"/>
          </w:tcPr>
          <w:p w:rsidR="00567989" w:rsidRPr="00111875" w:rsidRDefault="00567989" w:rsidP="002A028F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String</w:t>
            </w:r>
          </w:p>
        </w:tc>
        <w:tc>
          <w:tcPr>
            <w:tcW w:w="2282" w:type="pct"/>
          </w:tcPr>
          <w:p w:rsidR="00567989" w:rsidRPr="00111875" w:rsidRDefault="00567989" w:rsidP="002A028F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567989" w:rsidRPr="00111875" w:rsidTr="002A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5" w:type="pct"/>
          </w:tcPr>
          <w:p w:rsidR="00567989" w:rsidRPr="005D1122" w:rsidRDefault="00567989" w:rsidP="002A028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D1122">
              <w:rPr>
                <w:rFonts w:ascii="微软雅黑" w:eastAsia="微软雅黑" w:hAnsi="微软雅黑"/>
                <w:sz w:val="18"/>
                <w:szCs w:val="18"/>
              </w:rPr>
              <w:t>region</w:t>
            </w:r>
          </w:p>
        </w:tc>
        <w:tc>
          <w:tcPr>
            <w:tcW w:w="1101" w:type="pct"/>
          </w:tcPr>
          <w:p w:rsidR="00567989" w:rsidRPr="00111875" w:rsidRDefault="00567989" w:rsidP="002A028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区域</w:t>
            </w:r>
          </w:p>
        </w:tc>
        <w:tc>
          <w:tcPr>
            <w:tcW w:w="662" w:type="pct"/>
          </w:tcPr>
          <w:p w:rsidR="00567989" w:rsidRPr="00111875" w:rsidRDefault="00567989" w:rsidP="002A028F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String</w:t>
            </w:r>
          </w:p>
        </w:tc>
        <w:tc>
          <w:tcPr>
            <w:tcW w:w="2282" w:type="pct"/>
          </w:tcPr>
          <w:p w:rsidR="00567989" w:rsidRPr="00111875" w:rsidRDefault="00567989" w:rsidP="002A028F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567989" w:rsidRPr="00111875" w:rsidTr="002A0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5" w:type="pct"/>
          </w:tcPr>
          <w:p w:rsidR="00567989" w:rsidRPr="005D1122" w:rsidRDefault="00567989" w:rsidP="002A028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5D1122">
              <w:rPr>
                <w:rFonts w:ascii="微软雅黑" w:eastAsia="微软雅黑" w:hAnsi="微软雅黑"/>
                <w:sz w:val="18"/>
                <w:szCs w:val="18"/>
              </w:rPr>
              <w:t>avg_price</w:t>
            </w:r>
            <w:proofErr w:type="spellEnd"/>
          </w:p>
        </w:tc>
        <w:tc>
          <w:tcPr>
            <w:tcW w:w="1101" w:type="pct"/>
          </w:tcPr>
          <w:p w:rsidR="00567989" w:rsidRPr="00111875" w:rsidRDefault="00567989" w:rsidP="002A028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区域均价</w:t>
            </w:r>
          </w:p>
        </w:tc>
        <w:tc>
          <w:tcPr>
            <w:tcW w:w="662" w:type="pct"/>
          </w:tcPr>
          <w:p w:rsidR="00567989" w:rsidRPr="002928B5" w:rsidRDefault="00567989" w:rsidP="002A028F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Integer</w:t>
            </w:r>
          </w:p>
        </w:tc>
        <w:tc>
          <w:tcPr>
            <w:tcW w:w="2282" w:type="pct"/>
          </w:tcPr>
          <w:p w:rsidR="00567989" w:rsidRPr="00111875" w:rsidRDefault="00567989" w:rsidP="002A028F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567989" w:rsidRPr="00111875" w:rsidTr="002A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5" w:type="pct"/>
          </w:tcPr>
          <w:p w:rsidR="00567989" w:rsidRPr="005D1122" w:rsidRDefault="00BC18A1" w:rsidP="002A028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date</w:t>
            </w:r>
          </w:p>
        </w:tc>
        <w:tc>
          <w:tcPr>
            <w:tcW w:w="1101" w:type="pct"/>
          </w:tcPr>
          <w:p w:rsidR="00567989" w:rsidRPr="00111875" w:rsidRDefault="00BC18A1" w:rsidP="002A028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对应年月</w:t>
            </w:r>
          </w:p>
        </w:tc>
        <w:tc>
          <w:tcPr>
            <w:tcW w:w="662" w:type="pct"/>
          </w:tcPr>
          <w:p w:rsidR="00567989" w:rsidRPr="00111875" w:rsidRDefault="00BC18A1" w:rsidP="002A028F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Integer</w:t>
            </w:r>
          </w:p>
        </w:tc>
        <w:tc>
          <w:tcPr>
            <w:tcW w:w="2282" w:type="pct"/>
          </w:tcPr>
          <w:p w:rsidR="00567989" w:rsidRPr="00111875" w:rsidRDefault="00BC18A1" w:rsidP="002A028F">
            <w:pPr>
              <w:jc w:val="lef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yyyyMM</w:t>
            </w:r>
            <w:proofErr w:type="spellEnd"/>
          </w:p>
        </w:tc>
      </w:tr>
      <w:tr w:rsidR="00567989" w:rsidRPr="00111875" w:rsidTr="002A0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5" w:type="pct"/>
          </w:tcPr>
          <w:p w:rsidR="00567989" w:rsidRPr="005D1122" w:rsidRDefault="00BC18A1" w:rsidP="002A028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mon</w:t>
            </w:r>
            <w:proofErr w:type="spellEnd"/>
          </w:p>
        </w:tc>
        <w:tc>
          <w:tcPr>
            <w:tcW w:w="1101" w:type="pct"/>
          </w:tcPr>
          <w:p w:rsidR="00567989" w:rsidRDefault="00BC18A1" w:rsidP="002A028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同比</w:t>
            </w:r>
          </w:p>
        </w:tc>
        <w:tc>
          <w:tcPr>
            <w:tcW w:w="662" w:type="pct"/>
          </w:tcPr>
          <w:p w:rsidR="00567989" w:rsidRDefault="00BC18A1" w:rsidP="002A028F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Double</w:t>
            </w:r>
          </w:p>
        </w:tc>
        <w:tc>
          <w:tcPr>
            <w:tcW w:w="2282" w:type="pct"/>
          </w:tcPr>
          <w:p w:rsidR="00567989" w:rsidRPr="00111875" w:rsidRDefault="00567989" w:rsidP="002A028F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567989" w:rsidRPr="00111875" w:rsidTr="002A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5" w:type="pct"/>
          </w:tcPr>
          <w:p w:rsidR="00567989" w:rsidRPr="005D1122" w:rsidRDefault="00BC18A1" w:rsidP="002A028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yoy</w:t>
            </w:r>
            <w:proofErr w:type="spellEnd"/>
          </w:p>
        </w:tc>
        <w:tc>
          <w:tcPr>
            <w:tcW w:w="1101" w:type="pct"/>
          </w:tcPr>
          <w:p w:rsidR="00567989" w:rsidRPr="00111875" w:rsidRDefault="00BC18A1" w:rsidP="002A028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环比</w:t>
            </w:r>
          </w:p>
        </w:tc>
        <w:tc>
          <w:tcPr>
            <w:tcW w:w="662" w:type="pct"/>
          </w:tcPr>
          <w:p w:rsidR="00567989" w:rsidRPr="00111875" w:rsidRDefault="00BC18A1" w:rsidP="002A028F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Double</w:t>
            </w:r>
          </w:p>
        </w:tc>
        <w:tc>
          <w:tcPr>
            <w:tcW w:w="2282" w:type="pct"/>
          </w:tcPr>
          <w:p w:rsidR="00567989" w:rsidRPr="00111875" w:rsidRDefault="00567989" w:rsidP="002A028F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567989" w:rsidRPr="00111875" w:rsidTr="002A0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5" w:type="pct"/>
          </w:tcPr>
          <w:p w:rsidR="00567989" w:rsidRPr="005D1122" w:rsidRDefault="00BC18A1" w:rsidP="002A028F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BC18A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updated_date</w:t>
            </w:r>
            <w:proofErr w:type="spellEnd"/>
          </w:p>
        </w:tc>
        <w:tc>
          <w:tcPr>
            <w:tcW w:w="1101" w:type="pct"/>
          </w:tcPr>
          <w:p w:rsidR="00567989" w:rsidRPr="00AF3C4B" w:rsidRDefault="00BC18A1" w:rsidP="002A028F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/>
                <w:color w:val="FF0000"/>
              </w:rPr>
              <w:t>更新时间</w:t>
            </w:r>
          </w:p>
        </w:tc>
        <w:tc>
          <w:tcPr>
            <w:tcW w:w="662" w:type="pct"/>
          </w:tcPr>
          <w:p w:rsidR="00567989" w:rsidRPr="00AF3C4B" w:rsidRDefault="00BC18A1" w:rsidP="002A028F">
            <w:pPr>
              <w:jc w:val="left"/>
              <w:rPr>
                <w:rFonts w:ascii="微软雅黑" w:eastAsia="微软雅黑" w:hAnsi="微软雅黑"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color w:val="FF0000"/>
                <w:sz w:val="20"/>
              </w:rPr>
              <w:t>Date</w:t>
            </w:r>
          </w:p>
        </w:tc>
        <w:tc>
          <w:tcPr>
            <w:tcW w:w="2282" w:type="pct"/>
          </w:tcPr>
          <w:p w:rsidR="00567989" w:rsidRPr="00AF3C4B" w:rsidRDefault="00567989" w:rsidP="002A028F">
            <w:pPr>
              <w:jc w:val="left"/>
              <w:rPr>
                <w:rFonts w:ascii="微软雅黑" w:eastAsia="微软雅黑" w:hAnsi="微软雅黑"/>
                <w:color w:val="FF0000"/>
              </w:rPr>
            </w:pPr>
          </w:p>
        </w:tc>
      </w:tr>
      <w:tr w:rsidR="00567989" w:rsidRPr="00111875" w:rsidTr="002A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4"/>
          </w:tcPr>
          <w:p w:rsidR="00567989" w:rsidRPr="005D1122" w:rsidRDefault="00567989" w:rsidP="002A028F">
            <w:pPr>
              <w:jc w:val="left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D1122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备注</w:t>
            </w:r>
          </w:p>
          <w:p w:rsidR="00567989" w:rsidRPr="005D1122" w:rsidRDefault="00567989" w:rsidP="00BC18A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D1122">
              <w:rPr>
                <w:rFonts w:ascii="微软雅黑" w:eastAsia="微软雅黑" w:hAnsi="微软雅黑"/>
                <w:sz w:val="18"/>
                <w:szCs w:val="18"/>
              </w:rPr>
              <w:t>唯一索引</w:t>
            </w:r>
            <w:r w:rsidRPr="005D1122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5D1122">
              <w:rPr>
                <w:rFonts w:ascii="微软雅黑" w:eastAsia="微软雅黑" w:hAnsi="微软雅黑"/>
                <w:sz w:val="18"/>
                <w:szCs w:val="18"/>
              </w:rPr>
              <w:t>city + region +</w:t>
            </w:r>
            <w:r w:rsidRPr="005D1122">
              <w:rPr>
                <w:rFonts w:ascii="微软雅黑" w:eastAsia="微软雅黑" w:hAnsi="微软雅黑"/>
                <w:color w:val="auto"/>
                <w:sz w:val="18"/>
                <w:szCs w:val="18"/>
              </w:rPr>
              <w:t xml:space="preserve"> </w:t>
            </w:r>
            <w:r w:rsidR="00BC18A1">
              <w:rPr>
                <w:rFonts w:ascii="微软雅黑" w:eastAsia="微软雅黑" w:hAnsi="微软雅黑"/>
                <w:color w:val="auto"/>
                <w:sz w:val="18"/>
                <w:szCs w:val="18"/>
              </w:rPr>
              <w:t>date</w:t>
            </w:r>
          </w:p>
        </w:tc>
      </w:tr>
    </w:tbl>
    <w:p w:rsidR="00567989" w:rsidRPr="00567989" w:rsidRDefault="00567989" w:rsidP="00567989"/>
    <w:p w:rsidR="00552EAF" w:rsidRDefault="00552EAF">
      <w:pPr>
        <w:rPr>
          <w:rFonts w:ascii="微软雅黑" w:eastAsia="微软雅黑" w:hAnsi="微软雅黑"/>
        </w:rPr>
      </w:pPr>
    </w:p>
    <w:bookmarkEnd w:id="5"/>
    <w:bookmarkEnd w:id="6"/>
    <w:p w:rsidR="00E72236" w:rsidRDefault="00E72236">
      <w:pPr>
        <w:rPr>
          <w:rFonts w:ascii="微软雅黑" w:eastAsia="微软雅黑" w:hAnsi="微软雅黑"/>
        </w:rPr>
      </w:pPr>
    </w:p>
    <w:p w:rsidR="00E72236" w:rsidRDefault="00E72236">
      <w:pPr>
        <w:rPr>
          <w:rFonts w:ascii="微软雅黑" w:eastAsia="微软雅黑" w:hAnsi="微软雅黑"/>
        </w:rPr>
      </w:pPr>
    </w:p>
    <w:p w:rsidR="00E72236" w:rsidRDefault="00E72236">
      <w:pPr>
        <w:rPr>
          <w:rFonts w:ascii="微软雅黑" w:eastAsia="微软雅黑" w:hAnsi="微软雅黑"/>
        </w:rPr>
      </w:pPr>
    </w:p>
    <w:p w:rsidR="00E72236" w:rsidRDefault="00E72236">
      <w:pPr>
        <w:rPr>
          <w:rFonts w:ascii="微软雅黑" w:eastAsia="微软雅黑" w:hAnsi="微软雅黑"/>
        </w:rPr>
      </w:pPr>
    </w:p>
    <w:p w:rsidR="00E72236" w:rsidRDefault="00E72236">
      <w:pPr>
        <w:rPr>
          <w:rFonts w:ascii="微软雅黑" w:eastAsia="微软雅黑" w:hAnsi="微软雅黑"/>
        </w:rPr>
      </w:pPr>
    </w:p>
    <w:p w:rsidR="00E72236" w:rsidRDefault="00E72236">
      <w:pPr>
        <w:rPr>
          <w:rFonts w:ascii="微软雅黑" w:eastAsia="微软雅黑" w:hAnsi="微软雅黑"/>
        </w:rPr>
      </w:pPr>
    </w:p>
    <w:p w:rsidR="00E72236" w:rsidRDefault="00E72236">
      <w:pPr>
        <w:rPr>
          <w:rFonts w:ascii="微软雅黑" w:eastAsia="微软雅黑" w:hAnsi="微软雅黑"/>
        </w:rPr>
      </w:pPr>
    </w:p>
    <w:p w:rsidR="00E72236" w:rsidRDefault="00E72236">
      <w:pPr>
        <w:rPr>
          <w:rFonts w:ascii="微软雅黑" w:eastAsia="微软雅黑" w:hAnsi="微软雅黑"/>
        </w:rPr>
      </w:pPr>
    </w:p>
    <w:p w:rsidR="00E72236" w:rsidRDefault="00E72236">
      <w:pPr>
        <w:rPr>
          <w:rFonts w:ascii="微软雅黑" w:eastAsia="微软雅黑" w:hAnsi="微软雅黑"/>
        </w:rPr>
      </w:pPr>
    </w:p>
    <w:p w:rsidR="00E72236" w:rsidRDefault="00E72236">
      <w:pPr>
        <w:rPr>
          <w:rFonts w:ascii="微软雅黑" w:eastAsia="微软雅黑" w:hAnsi="微软雅黑"/>
        </w:rPr>
      </w:pPr>
    </w:p>
    <w:p w:rsidR="00A5055C" w:rsidRDefault="00A5055C">
      <w:pPr>
        <w:rPr>
          <w:rFonts w:ascii="微软雅黑" w:eastAsia="微软雅黑" w:hAnsi="微软雅黑"/>
        </w:rPr>
      </w:pPr>
    </w:p>
    <w:p w:rsidR="00A5055C" w:rsidRDefault="00A5055C" w:rsidP="00A5055C">
      <w:pPr>
        <w:pStyle w:val="2"/>
      </w:pPr>
      <w:bookmarkStart w:id="8" w:name="_Toc511744180"/>
      <w:r w:rsidRPr="00A5055C">
        <w:rPr>
          <w:rFonts w:hint="eastAsia"/>
        </w:rPr>
        <w:t>样本</w:t>
      </w:r>
      <w:r>
        <w:rPr>
          <w:rFonts w:hint="eastAsia"/>
        </w:rPr>
        <w:t>数据信息表</w:t>
      </w:r>
      <w:r>
        <w:rPr>
          <w:rFonts w:hint="eastAsia"/>
        </w:rPr>
        <w:t>(</w:t>
      </w:r>
      <w:r>
        <w:t>seawater</w:t>
      </w:r>
      <w:r>
        <w:rPr>
          <w:rFonts w:hint="eastAsia"/>
        </w:rPr>
        <w:t>)</w:t>
      </w:r>
      <w:bookmarkEnd w:id="8"/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  <w:tblDescription w:val="任务列表"/>
      </w:tblPr>
      <w:tblGrid>
        <w:gridCol w:w="2060"/>
        <w:gridCol w:w="2376"/>
        <w:gridCol w:w="1429"/>
        <w:gridCol w:w="4925"/>
      </w:tblGrid>
      <w:tr w:rsidR="00A5055C" w:rsidRPr="00111875" w:rsidTr="002A0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5" w:type="pct"/>
          </w:tcPr>
          <w:p w:rsidR="00A5055C" w:rsidRPr="00111875" w:rsidRDefault="00A5055C" w:rsidP="002A028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lang w:val="zh-CN"/>
              </w:rPr>
              <w:t>字段名称</w:t>
            </w:r>
          </w:p>
        </w:tc>
        <w:tc>
          <w:tcPr>
            <w:tcW w:w="1101" w:type="pct"/>
          </w:tcPr>
          <w:p w:rsidR="00A5055C" w:rsidRPr="00111875" w:rsidRDefault="00A5055C" w:rsidP="002A028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字段</w:t>
            </w:r>
            <w:r>
              <w:rPr>
                <w:rFonts w:ascii="微软雅黑" w:eastAsia="微软雅黑" w:hAnsi="微软雅黑"/>
                <w:lang w:val="zh-CN"/>
              </w:rPr>
              <w:t>描述</w:t>
            </w:r>
          </w:p>
        </w:tc>
        <w:tc>
          <w:tcPr>
            <w:tcW w:w="662" w:type="pct"/>
          </w:tcPr>
          <w:p w:rsidR="00A5055C" w:rsidRPr="00111875" w:rsidRDefault="00A5055C" w:rsidP="002A028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字段</w:t>
            </w:r>
            <w:r>
              <w:rPr>
                <w:rFonts w:ascii="微软雅黑" w:eastAsia="微软雅黑" w:hAnsi="微软雅黑"/>
                <w:lang w:val="zh-CN"/>
              </w:rPr>
              <w:t>类型</w:t>
            </w:r>
          </w:p>
        </w:tc>
        <w:tc>
          <w:tcPr>
            <w:tcW w:w="2282" w:type="pct"/>
          </w:tcPr>
          <w:p w:rsidR="00A5055C" w:rsidRPr="00111875" w:rsidRDefault="00A5055C" w:rsidP="002A028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备注</w:t>
            </w:r>
          </w:p>
        </w:tc>
      </w:tr>
      <w:tr w:rsidR="00A5055C" w:rsidRPr="00111875" w:rsidTr="002A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5" w:type="pct"/>
          </w:tcPr>
          <w:p w:rsidR="00A5055C" w:rsidRPr="005D1122" w:rsidRDefault="00A5055C" w:rsidP="002A028F">
            <w:pPr>
              <w:jc w:val="left"/>
              <w:rPr>
                <w:rFonts w:ascii="微软雅黑" w:eastAsia="微软雅黑" w:hAnsi="微软雅黑"/>
                <w:sz w:val="18"/>
                <w:szCs w:val="18"/>
                <w:lang w:val="zh-CN"/>
              </w:rPr>
            </w:pPr>
            <w:r w:rsidRPr="005D1122">
              <w:rPr>
                <w:rFonts w:ascii="微软雅黑" w:eastAsia="微软雅黑" w:hAnsi="微软雅黑" w:hint="eastAsia"/>
                <w:sz w:val="18"/>
                <w:szCs w:val="18"/>
                <w:lang w:val="zh-CN"/>
              </w:rPr>
              <w:t>_id</w:t>
            </w:r>
          </w:p>
        </w:tc>
        <w:tc>
          <w:tcPr>
            <w:tcW w:w="1101" w:type="pct"/>
          </w:tcPr>
          <w:p w:rsidR="00A5055C" w:rsidRPr="00111875" w:rsidRDefault="00A5055C" w:rsidP="002A028F">
            <w:pPr>
              <w:jc w:val="left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唯一ID</w:t>
            </w:r>
          </w:p>
        </w:tc>
        <w:tc>
          <w:tcPr>
            <w:tcW w:w="662" w:type="pct"/>
          </w:tcPr>
          <w:p w:rsidR="00A5055C" w:rsidRPr="00111875" w:rsidRDefault="00A5055C" w:rsidP="002A028F">
            <w:pPr>
              <w:jc w:val="left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ObjectId</w:t>
            </w:r>
          </w:p>
        </w:tc>
        <w:tc>
          <w:tcPr>
            <w:tcW w:w="2282" w:type="pct"/>
          </w:tcPr>
          <w:p w:rsidR="00A5055C" w:rsidRPr="00111875" w:rsidRDefault="00A5055C" w:rsidP="002A028F">
            <w:pPr>
              <w:jc w:val="left"/>
              <w:rPr>
                <w:rFonts w:ascii="微软雅黑" w:eastAsia="微软雅黑" w:hAnsi="微软雅黑"/>
                <w:lang w:val="zh-CN"/>
              </w:rPr>
            </w:pPr>
          </w:p>
        </w:tc>
      </w:tr>
      <w:tr w:rsidR="00BD3535" w:rsidRPr="00111875" w:rsidTr="00E413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80"/>
        </w:trPr>
        <w:tc>
          <w:tcPr>
            <w:tcW w:w="955" w:type="pct"/>
          </w:tcPr>
          <w:p w:rsidR="00BD3535" w:rsidRPr="005D1122" w:rsidRDefault="00BD3535" w:rsidP="00DB571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cat</w:t>
            </w:r>
          </w:p>
        </w:tc>
        <w:tc>
          <w:tcPr>
            <w:tcW w:w="1101" w:type="pct"/>
          </w:tcPr>
          <w:p w:rsidR="00BD3535" w:rsidRDefault="00BD3535" w:rsidP="00DB571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样本类型</w:t>
            </w:r>
          </w:p>
        </w:tc>
        <w:tc>
          <w:tcPr>
            <w:tcW w:w="662" w:type="pct"/>
          </w:tcPr>
          <w:p w:rsidR="00BD3535" w:rsidRDefault="00BD3535" w:rsidP="00DB5716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String</w:t>
            </w:r>
          </w:p>
        </w:tc>
        <w:tc>
          <w:tcPr>
            <w:tcW w:w="2282" w:type="pct"/>
          </w:tcPr>
          <w:p w:rsidR="00E413F3" w:rsidRPr="00E413F3" w:rsidRDefault="00E413F3" w:rsidP="00E413F3">
            <w:pPr>
              <w:jc w:val="left"/>
              <w:rPr>
                <w:rFonts w:ascii="微软雅黑" w:eastAsia="微软雅黑" w:hAnsi="微软雅黑"/>
              </w:rPr>
            </w:pPr>
            <w:r w:rsidRPr="00E413F3">
              <w:rPr>
                <w:rFonts w:ascii="微软雅黑" w:eastAsia="微软雅黑" w:hAnsi="微软雅黑" w:hint="eastAsia"/>
              </w:rPr>
              <w:t>sell:二手房</w:t>
            </w:r>
          </w:p>
          <w:p w:rsidR="00E413F3" w:rsidRPr="00E413F3" w:rsidRDefault="00E413F3" w:rsidP="00E413F3">
            <w:pPr>
              <w:jc w:val="left"/>
              <w:rPr>
                <w:rFonts w:ascii="微软雅黑" w:eastAsia="微软雅黑" w:hAnsi="微软雅黑"/>
              </w:rPr>
            </w:pPr>
            <w:r w:rsidRPr="00E413F3">
              <w:rPr>
                <w:rFonts w:ascii="微软雅黑" w:eastAsia="微软雅黑" w:hAnsi="微软雅黑" w:hint="eastAsia"/>
              </w:rPr>
              <w:t>rent:租房</w:t>
            </w:r>
          </w:p>
          <w:p w:rsidR="00E413F3" w:rsidRPr="00E413F3" w:rsidRDefault="00E413F3" w:rsidP="00E413F3">
            <w:pPr>
              <w:jc w:val="left"/>
              <w:rPr>
                <w:rFonts w:ascii="微软雅黑" w:eastAsia="微软雅黑" w:hAnsi="微软雅黑"/>
              </w:rPr>
            </w:pPr>
            <w:proofErr w:type="spellStart"/>
            <w:r w:rsidRPr="00E413F3">
              <w:rPr>
                <w:rFonts w:ascii="微软雅黑" w:eastAsia="微软雅黑" w:hAnsi="微软雅黑" w:hint="eastAsia"/>
              </w:rPr>
              <w:t>shop_sell</w:t>
            </w:r>
            <w:proofErr w:type="spellEnd"/>
            <w:r w:rsidRPr="00E413F3">
              <w:rPr>
                <w:rFonts w:ascii="微软雅黑" w:eastAsia="微软雅黑" w:hAnsi="微软雅黑" w:hint="eastAsia"/>
              </w:rPr>
              <w:t>:商铺出售</w:t>
            </w:r>
          </w:p>
          <w:p w:rsidR="00E413F3" w:rsidRPr="00E413F3" w:rsidRDefault="00E413F3" w:rsidP="00E413F3">
            <w:pPr>
              <w:jc w:val="left"/>
              <w:rPr>
                <w:rFonts w:ascii="微软雅黑" w:eastAsia="微软雅黑" w:hAnsi="微软雅黑"/>
              </w:rPr>
            </w:pPr>
            <w:proofErr w:type="spellStart"/>
            <w:r w:rsidRPr="00E413F3">
              <w:rPr>
                <w:rFonts w:ascii="微软雅黑" w:eastAsia="微软雅黑" w:hAnsi="微软雅黑" w:hint="eastAsia"/>
              </w:rPr>
              <w:t>shop_rent</w:t>
            </w:r>
            <w:proofErr w:type="spellEnd"/>
            <w:r w:rsidRPr="00E413F3">
              <w:rPr>
                <w:rFonts w:ascii="微软雅黑" w:eastAsia="微软雅黑" w:hAnsi="微软雅黑" w:hint="eastAsia"/>
              </w:rPr>
              <w:t>:商铺出租</w:t>
            </w:r>
          </w:p>
          <w:p w:rsidR="00E413F3" w:rsidRPr="00E413F3" w:rsidRDefault="00E413F3" w:rsidP="00E413F3">
            <w:pPr>
              <w:jc w:val="left"/>
              <w:rPr>
                <w:rFonts w:ascii="微软雅黑" w:eastAsia="微软雅黑" w:hAnsi="微软雅黑"/>
              </w:rPr>
            </w:pPr>
            <w:proofErr w:type="spellStart"/>
            <w:r w:rsidRPr="00E413F3">
              <w:rPr>
                <w:rFonts w:ascii="微软雅黑" w:eastAsia="微软雅黑" w:hAnsi="微软雅黑" w:hint="eastAsia"/>
              </w:rPr>
              <w:t>office_sell</w:t>
            </w:r>
            <w:proofErr w:type="spellEnd"/>
            <w:r w:rsidRPr="00E413F3">
              <w:rPr>
                <w:rFonts w:ascii="微软雅黑" w:eastAsia="微软雅黑" w:hAnsi="微软雅黑" w:hint="eastAsia"/>
              </w:rPr>
              <w:t>:写字楼出售</w:t>
            </w:r>
          </w:p>
          <w:p w:rsidR="00E413F3" w:rsidRPr="00111875" w:rsidRDefault="00E413F3" w:rsidP="0055304D">
            <w:pPr>
              <w:jc w:val="left"/>
              <w:rPr>
                <w:rFonts w:ascii="微软雅黑" w:eastAsia="微软雅黑" w:hAnsi="微软雅黑"/>
              </w:rPr>
            </w:pPr>
            <w:proofErr w:type="spellStart"/>
            <w:r w:rsidRPr="00E413F3">
              <w:rPr>
                <w:rFonts w:ascii="微软雅黑" w:eastAsia="微软雅黑" w:hAnsi="微软雅黑" w:hint="eastAsia"/>
              </w:rPr>
              <w:t>office_rent</w:t>
            </w:r>
            <w:proofErr w:type="spellEnd"/>
            <w:r w:rsidRPr="00E413F3">
              <w:rPr>
                <w:rFonts w:ascii="微软雅黑" w:eastAsia="微软雅黑" w:hAnsi="微软雅黑" w:hint="eastAsia"/>
              </w:rPr>
              <w:t>:写字楼出租</w:t>
            </w:r>
          </w:p>
        </w:tc>
      </w:tr>
      <w:tr w:rsidR="00BD3535" w:rsidRPr="00111875" w:rsidTr="002A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5" w:type="pct"/>
          </w:tcPr>
          <w:p w:rsidR="00BD3535" w:rsidRPr="005D1122" w:rsidRDefault="00BD3535" w:rsidP="00DB571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D1122">
              <w:rPr>
                <w:rFonts w:ascii="微软雅黑" w:eastAsia="微软雅黑" w:hAnsi="微软雅黑"/>
                <w:sz w:val="18"/>
                <w:szCs w:val="18"/>
              </w:rPr>
              <w:t>city</w:t>
            </w:r>
          </w:p>
        </w:tc>
        <w:tc>
          <w:tcPr>
            <w:tcW w:w="1101" w:type="pct"/>
          </w:tcPr>
          <w:p w:rsidR="00BD3535" w:rsidRPr="00111875" w:rsidRDefault="00BD3535" w:rsidP="00DB571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城市</w:t>
            </w:r>
          </w:p>
        </w:tc>
        <w:tc>
          <w:tcPr>
            <w:tcW w:w="662" w:type="pct"/>
          </w:tcPr>
          <w:p w:rsidR="00BD3535" w:rsidRPr="00111875" w:rsidRDefault="00BD3535" w:rsidP="00DB5716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String</w:t>
            </w:r>
          </w:p>
        </w:tc>
        <w:tc>
          <w:tcPr>
            <w:tcW w:w="2282" w:type="pct"/>
          </w:tcPr>
          <w:p w:rsidR="00BD3535" w:rsidRPr="00111875" w:rsidRDefault="00BD3535" w:rsidP="00DB5716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BD3535" w:rsidRPr="00111875" w:rsidTr="002A0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5" w:type="pct"/>
          </w:tcPr>
          <w:p w:rsidR="00BD3535" w:rsidRPr="005D1122" w:rsidRDefault="00BD3535" w:rsidP="00DB571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D1122">
              <w:rPr>
                <w:rFonts w:ascii="微软雅黑" w:eastAsia="微软雅黑" w:hAnsi="微软雅黑"/>
                <w:sz w:val="18"/>
                <w:szCs w:val="18"/>
              </w:rPr>
              <w:t>region</w:t>
            </w:r>
          </w:p>
        </w:tc>
        <w:tc>
          <w:tcPr>
            <w:tcW w:w="1101" w:type="pct"/>
          </w:tcPr>
          <w:p w:rsidR="00BD3535" w:rsidRPr="00111875" w:rsidRDefault="00BD3535" w:rsidP="00DB571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区域</w:t>
            </w:r>
          </w:p>
        </w:tc>
        <w:tc>
          <w:tcPr>
            <w:tcW w:w="662" w:type="pct"/>
          </w:tcPr>
          <w:p w:rsidR="00BD3535" w:rsidRPr="00111875" w:rsidRDefault="00BD3535" w:rsidP="00DB5716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String</w:t>
            </w:r>
          </w:p>
        </w:tc>
        <w:tc>
          <w:tcPr>
            <w:tcW w:w="2282" w:type="pct"/>
          </w:tcPr>
          <w:p w:rsidR="00BD3535" w:rsidRPr="00111875" w:rsidRDefault="00BD3535" w:rsidP="00DB5716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BD3535" w:rsidRPr="00111875" w:rsidTr="002A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5" w:type="pct"/>
          </w:tcPr>
          <w:p w:rsidR="00BD3535" w:rsidRPr="005D1122" w:rsidRDefault="00BD3535" w:rsidP="00DB571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D3535">
              <w:rPr>
                <w:rFonts w:ascii="微软雅黑" w:eastAsia="微软雅黑" w:hAnsi="微软雅黑"/>
                <w:sz w:val="18"/>
                <w:szCs w:val="18"/>
              </w:rPr>
              <w:t>district_name</w:t>
            </w:r>
            <w:proofErr w:type="spellEnd"/>
          </w:p>
        </w:tc>
        <w:tc>
          <w:tcPr>
            <w:tcW w:w="1101" w:type="pct"/>
          </w:tcPr>
          <w:p w:rsidR="00BD3535" w:rsidRPr="00111875" w:rsidRDefault="00BD3535" w:rsidP="00DB571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小区名</w:t>
            </w:r>
          </w:p>
        </w:tc>
        <w:tc>
          <w:tcPr>
            <w:tcW w:w="662" w:type="pct"/>
          </w:tcPr>
          <w:p w:rsidR="00BD3535" w:rsidRPr="00111875" w:rsidRDefault="00BD3535" w:rsidP="00DB5716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String</w:t>
            </w:r>
          </w:p>
        </w:tc>
        <w:tc>
          <w:tcPr>
            <w:tcW w:w="2282" w:type="pct"/>
          </w:tcPr>
          <w:p w:rsidR="00BD3535" w:rsidRPr="00111875" w:rsidRDefault="00BD3535" w:rsidP="00DB5716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BD3535" w:rsidRPr="00111875" w:rsidTr="002A0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5" w:type="pct"/>
          </w:tcPr>
          <w:p w:rsidR="00BD3535" w:rsidRPr="005D1122" w:rsidRDefault="00BD3535" w:rsidP="00DB571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D3535">
              <w:rPr>
                <w:rFonts w:ascii="微软雅黑" w:eastAsia="微软雅黑" w:hAnsi="微软雅黑"/>
                <w:sz w:val="18"/>
                <w:szCs w:val="18"/>
              </w:rPr>
              <w:t>total_price</w:t>
            </w:r>
            <w:proofErr w:type="spellEnd"/>
          </w:p>
        </w:tc>
        <w:tc>
          <w:tcPr>
            <w:tcW w:w="1101" w:type="pct"/>
          </w:tcPr>
          <w:p w:rsidR="00BD3535" w:rsidRPr="00111875" w:rsidRDefault="00BD3535" w:rsidP="00DB571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总价</w:t>
            </w:r>
          </w:p>
        </w:tc>
        <w:tc>
          <w:tcPr>
            <w:tcW w:w="662" w:type="pct"/>
          </w:tcPr>
          <w:p w:rsidR="00BD3535" w:rsidRPr="002928B5" w:rsidRDefault="00BD3535" w:rsidP="00DB5716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Integer</w:t>
            </w:r>
          </w:p>
        </w:tc>
        <w:tc>
          <w:tcPr>
            <w:tcW w:w="2282" w:type="pct"/>
          </w:tcPr>
          <w:p w:rsidR="00BD3535" w:rsidRPr="00111875" w:rsidRDefault="00BD3535" w:rsidP="00DB5716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BD3535" w:rsidRPr="00111875" w:rsidTr="002A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5" w:type="pct"/>
          </w:tcPr>
          <w:p w:rsidR="00BD3535" w:rsidRPr="00BD3535" w:rsidRDefault="00BD3535" w:rsidP="00DB571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area</w:t>
            </w:r>
          </w:p>
        </w:tc>
        <w:tc>
          <w:tcPr>
            <w:tcW w:w="1101" w:type="pct"/>
          </w:tcPr>
          <w:p w:rsidR="00BD3535" w:rsidRDefault="00BD3535" w:rsidP="00DB571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面积</w:t>
            </w:r>
          </w:p>
        </w:tc>
        <w:tc>
          <w:tcPr>
            <w:tcW w:w="662" w:type="pct"/>
          </w:tcPr>
          <w:p w:rsidR="00BD3535" w:rsidRDefault="00BD3535" w:rsidP="00DB5716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double</w:t>
            </w:r>
          </w:p>
        </w:tc>
        <w:tc>
          <w:tcPr>
            <w:tcW w:w="2282" w:type="pct"/>
          </w:tcPr>
          <w:p w:rsidR="00BD3535" w:rsidRPr="00111875" w:rsidRDefault="00BD3535" w:rsidP="00DB5716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BD3535" w:rsidRPr="00111875" w:rsidTr="002A0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5" w:type="pct"/>
          </w:tcPr>
          <w:p w:rsidR="00BD3535" w:rsidRDefault="00BD3535" w:rsidP="00DB571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D3535">
              <w:rPr>
                <w:rFonts w:ascii="微软雅黑" w:eastAsia="微软雅黑" w:hAnsi="微软雅黑"/>
                <w:sz w:val="18"/>
                <w:szCs w:val="18"/>
              </w:rPr>
              <w:t>p_date</w:t>
            </w:r>
            <w:proofErr w:type="spellEnd"/>
          </w:p>
        </w:tc>
        <w:tc>
          <w:tcPr>
            <w:tcW w:w="1101" w:type="pct"/>
          </w:tcPr>
          <w:p w:rsidR="00BD3535" w:rsidRDefault="00BD3535" w:rsidP="00DB571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发布</w:t>
            </w:r>
            <w:r w:rsidR="00DB5716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662" w:type="pct"/>
          </w:tcPr>
          <w:p w:rsidR="00BD3535" w:rsidRDefault="00BD3535" w:rsidP="00DB5716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integer</w:t>
            </w:r>
          </w:p>
        </w:tc>
        <w:tc>
          <w:tcPr>
            <w:tcW w:w="2282" w:type="pct"/>
          </w:tcPr>
          <w:p w:rsidR="00BD3535" w:rsidRPr="00111875" w:rsidRDefault="00BD3535" w:rsidP="00DB571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格式</w:t>
            </w:r>
            <w:r>
              <w:rPr>
                <w:rFonts w:ascii="微软雅黑" w:eastAsia="微软雅黑" w:hAnsi="微软雅黑" w:hint="eastAsia"/>
              </w:rPr>
              <w:t>:</w:t>
            </w:r>
            <w:proofErr w:type="spellStart"/>
            <w:r>
              <w:rPr>
                <w:rFonts w:ascii="微软雅黑" w:eastAsia="微软雅黑" w:hAnsi="微软雅黑"/>
              </w:rPr>
              <w:t>yyyyMMdd</w:t>
            </w:r>
            <w:proofErr w:type="spellEnd"/>
          </w:p>
        </w:tc>
      </w:tr>
      <w:tr w:rsidR="00BD3535" w:rsidRPr="00111875" w:rsidTr="002A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5" w:type="pct"/>
          </w:tcPr>
          <w:p w:rsidR="00BD3535" w:rsidRPr="00BD3535" w:rsidRDefault="00BD3535" w:rsidP="00DB571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D3535">
              <w:rPr>
                <w:rFonts w:ascii="微软雅黑" w:eastAsia="微软雅黑" w:hAnsi="微软雅黑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1101" w:type="pct"/>
          </w:tcPr>
          <w:p w:rsidR="00BD3535" w:rsidRDefault="00BD3535" w:rsidP="00DB571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样本原始</w:t>
            </w:r>
            <w:proofErr w:type="spellStart"/>
            <w:r>
              <w:rPr>
                <w:rFonts w:ascii="微软雅黑" w:eastAsia="微软雅黑" w:hAnsi="微软雅黑" w:hint="eastAsia"/>
              </w:rPr>
              <w:t>url</w:t>
            </w:r>
            <w:proofErr w:type="spellEnd"/>
          </w:p>
        </w:tc>
        <w:tc>
          <w:tcPr>
            <w:tcW w:w="662" w:type="pct"/>
          </w:tcPr>
          <w:p w:rsidR="00BD3535" w:rsidRDefault="00BD3535" w:rsidP="00DB5716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String</w:t>
            </w:r>
          </w:p>
        </w:tc>
        <w:tc>
          <w:tcPr>
            <w:tcW w:w="2282" w:type="pct"/>
          </w:tcPr>
          <w:p w:rsidR="00BD3535" w:rsidRDefault="00BD3535" w:rsidP="00DB5716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BD3535" w:rsidRPr="00111875" w:rsidTr="002A0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5" w:type="pct"/>
          </w:tcPr>
          <w:p w:rsidR="00BD3535" w:rsidRPr="00BD3535" w:rsidRDefault="00BD3535" w:rsidP="00DB571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D3535">
              <w:rPr>
                <w:rFonts w:ascii="微软雅黑" w:eastAsia="微软雅黑" w:hAnsi="微软雅黑"/>
                <w:sz w:val="18"/>
                <w:szCs w:val="18"/>
              </w:rPr>
              <w:t>estate_type</w:t>
            </w:r>
            <w:proofErr w:type="spellEnd"/>
          </w:p>
        </w:tc>
        <w:tc>
          <w:tcPr>
            <w:tcW w:w="1101" w:type="pct"/>
          </w:tcPr>
          <w:p w:rsidR="00BD3535" w:rsidRDefault="00BD3535" w:rsidP="00DB571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物业类型</w:t>
            </w:r>
          </w:p>
        </w:tc>
        <w:tc>
          <w:tcPr>
            <w:tcW w:w="662" w:type="pct"/>
          </w:tcPr>
          <w:p w:rsidR="00BD3535" w:rsidRDefault="00CC058B" w:rsidP="00DB5716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String</w:t>
            </w:r>
          </w:p>
        </w:tc>
        <w:tc>
          <w:tcPr>
            <w:tcW w:w="2282" w:type="pct"/>
          </w:tcPr>
          <w:p w:rsidR="00BD3535" w:rsidRDefault="00BD3535" w:rsidP="00DB5716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BD3535" w:rsidRPr="00111875" w:rsidTr="002A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5" w:type="pct"/>
          </w:tcPr>
          <w:p w:rsidR="00BD3535" w:rsidRPr="00BD3535" w:rsidRDefault="00BD3535" w:rsidP="00DB571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D3535">
              <w:rPr>
                <w:rFonts w:ascii="微软雅黑" w:eastAsia="微软雅黑" w:hAnsi="微软雅黑"/>
                <w:sz w:val="18"/>
                <w:szCs w:val="18"/>
              </w:rPr>
              <w:t>height</w:t>
            </w:r>
          </w:p>
        </w:tc>
        <w:tc>
          <w:tcPr>
            <w:tcW w:w="1101" w:type="pct"/>
          </w:tcPr>
          <w:p w:rsidR="00BD3535" w:rsidRDefault="00BD3535" w:rsidP="00DB571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楼高</w:t>
            </w:r>
          </w:p>
        </w:tc>
        <w:tc>
          <w:tcPr>
            <w:tcW w:w="662" w:type="pct"/>
          </w:tcPr>
          <w:p w:rsidR="00BD3535" w:rsidRDefault="00BD3535" w:rsidP="00DB5716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integer</w:t>
            </w:r>
          </w:p>
        </w:tc>
        <w:tc>
          <w:tcPr>
            <w:tcW w:w="2282" w:type="pct"/>
          </w:tcPr>
          <w:p w:rsidR="00BD3535" w:rsidRDefault="00BD3535" w:rsidP="00DB5716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BD3535" w:rsidRPr="00111875" w:rsidTr="002A0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5" w:type="pct"/>
          </w:tcPr>
          <w:p w:rsidR="00BD3535" w:rsidRPr="00BD3535" w:rsidRDefault="00BD3535" w:rsidP="00DB571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D3535">
              <w:rPr>
                <w:rFonts w:ascii="微软雅黑" w:eastAsia="微软雅黑" w:hAnsi="微软雅黑"/>
                <w:sz w:val="18"/>
                <w:szCs w:val="18"/>
              </w:rPr>
              <w:t>floor</w:t>
            </w:r>
          </w:p>
        </w:tc>
        <w:tc>
          <w:tcPr>
            <w:tcW w:w="1101" w:type="pct"/>
          </w:tcPr>
          <w:p w:rsidR="00BD3535" w:rsidRDefault="00BD3535" w:rsidP="00DB571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所在楼层</w:t>
            </w:r>
          </w:p>
        </w:tc>
        <w:tc>
          <w:tcPr>
            <w:tcW w:w="662" w:type="pct"/>
          </w:tcPr>
          <w:p w:rsidR="00BD3535" w:rsidRDefault="00BD3535" w:rsidP="00DB5716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integer</w:t>
            </w:r>
          </w:p>
        </w:tc>
        <w:tc>
          <w:tcPr>
            <w:tcW w:w="2282" w:type="pct"/>
          </w:tcPr>
          <w:p w:rsidR="00BD3535" w:rsidRDefault="00BD3535" w:rsidP="00DB5716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BD3535" w:rsidRPr="00111875" w:rsidTr="002A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5" w:type="pct"/>
          </w:tcPr>
          <w:p w:rsidR="00BD3535" w:rsidRPr="00BD3535" w:rsidRDefault="00BD3535" w:rsidP="00DB571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D3535">
              <w:rPr>
                <w:rFonts w:ascii="微软雅黑" w:eastAsia="微软雅黑" w:hAnsi="微软雅黑"/>
                <w:sz w:val="18"/>
                <w:szCs w:val="18"/>
              </w:rPr>
              <w:t>room</w:t>
            </w:r>
          </w:p>
        </w:tc>
        <w:tc>
          <w:tcPr>
            <w:tcW w:w="1101" w:type="pct"/>
          </w:tcPr>
          <w:p w:rsidR="00BD3535" w:rsidRDefault="0004474A" w:rsidP="00DB5716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室数</w:t>
            </w:r>
            <w:proofErr w:type="gramEnd"/>
          </w:p>
        </w:tc>
        <w:tc>
          <w:tcPr>
            <w:tcW w:w="662" w:type="pct"/>
          </w:tcPr>
          <w:p w:rsidR="00BD3535" w:rsidRDefault="00723C22" w:rsidP="00DB5716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integer</w:t>
            </w:r>
          </w:p>
        </w:tc>
        <w:tc>
          <w:tcPr>
            <w:tcW w:w="2282" w:type="pct"/>
          </w:tcPr>
          <w:p w:rsidR="00BD3535" w:rsidRDefault="00BD3535" w:rsidP="00DB5716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BD3535" w:rsidRPr="00111875" w:rsidTr="002A0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5" w:type="pct"/>
          </w:tcPr>
          <w:p w:rsidR="00BD3535" w:rsidRPr="00BD3535" w:rsidRDefault="00BD3535" w:rsidP="00DB571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D3535">
              <w:rPr>
                <w:rFonts w:ascii="微软雅黑" w:eastAsia="微软雅黑" w:hAnsi="微软雅黑"/>
                <w:sz w:val="18"/>
                <w:szCs w:val="18"/>
              </w:rPr>
              <w:t>hall</w:t>
            </w:r>
          </w:p>
        </w:tc>
        <w:tc>
          <w:tcPr>
            <w:tcW w:w="1101" w:type="pct"/>
          </w:tcPr>
          <w:p w:rsidR="00BD3535" w:rsidRDefault="0004474A" w:rsidP="00DB5716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厅数</w:t>
            </w:r>
            <w:proofErr w:type="gramEnd"/>
          </w:p>
        </w:tc>
        <w:tc>
          <w:tcPr>
            <w:tcW w:w="662" w:type="pct"/>
          </w:tcPr>
          <w:p w:rsidR="00BD3535" w:rsidRDefault="00723C22" w:rsidP="00DB5716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integer</w:t>
            </w:r>
          </w:p>
        </w:tc>
        <w:tc>
          <w:tcPr>
            <w:tcW w:w="2282" w:type="pct"/>
          </w:tcPr>
          <w:p w:rsidR="00BD3535" w:rsidRDefault="00BD3535" w:rsidP="00DB5716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BD3535" w:rsidRPr="00111875" w:rsidTr="002A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5" w:type="pct"/>
          </w:tcPr>
          <w:p w:rsidR="00BD3535" w:rsidRPr="00BD3535" w:rsidRDefault="00BD3535" w:rsidP="00DB571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D3535">
              <w:rPr>
                <w:rFonts w:ascii="微软雅黑" w:eastAsia="微软雅黑" w:hAnsi="微软雅黑"/>
                <w:sz w:val="18"/>
                <w:szCs w:val="18"/>
              </w:rPr>
              <w:t>toilet</w:t>
            </w:r>
          </w:p>
        </w:tc>
        <w:tc>
          <w:tcPr>
            <w:tcW w:w="1101" w:type="pct"/>
          </w:tcPr>
          <w:p w:rsidR="00BD3535" w:rsidRDefault="0004474A" w:rsidP="00DB5716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卫数</w:t>
            </w:r>
            <w:proofErr w:type="gramEnd"/>
          </w:p>
        </w:tc>
        <w:tc>
          <w:tcPr>
            <w:tcW w:w="662" w:type="pct"/>
          </w:tcPr>
          <w:p w:rsidR="00BD3535" w:rsidRDefault="00723C22" w:rsidP="00DB5716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integer</w:t>
            </w:r>
          </w:p>
        </w:tc>
        <w:tc>
          <w:tcPr>
            <w:tcW w:w="2282" w:type="pct"/>
          </w:tcPr>
          <w:p w:rsidR="00BD3535" w:rsidRDefault="00BD3535" w:rsidP="00DB5716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BD3535" w:rsidRPr="00111875" w:rsidTr="002A0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5" w:type="pct"/>
          </w:tcPr>
          <w:p w:rsidR="00BD3535" w:rsidRPr="00BD3535" w:rsidRDefault="00BD3535" w:rsidP="00DB571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D3535">
              <w:rPr>
                <w:rFonts w:ascii="微软雅黑" w:eastAsia="微软雅黑" w:hAnsi="微软雅黑"/>
                <w:sz w:val="18"/>
                <w:szCs w:val="18"/>
              </w:rPr>
              <w:t>fitment</w:t>
            </w:r>
          </w:p>
        </w:tc>
        <w:tc>
          <w:tcPr>
            <w:tcW w:w="1101" w:type="pct"/>
          </w:tcPr>
          <w:p w:rsidR="00BD3535" w:rsidRDefault="0004474A" w:rsidP="00DB571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装修</w:t>
            </w:r>
          </w:p>
        </w:tc>
        <w:tc>
          <w:tcPr>
            <w:tcW w:w="662" w:type="pct"/>
          </w:tcPr>
          <w:p w:rsidR="00BD3535" w:rsidRDefault="001F63B1" w:rsidP="00DB5716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String</w:t>
            </w:r>
          </w:p>
        </w:tc>
        <w:tc>
          <w:tcPr>
            <w:tcW w:w="2282" w:type="pct"/>
          </w:tcPr>
          <w:p w:rsidR="00BD3535" w:rsidRDefault="00BD3535" w:rsidP="00DB5716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BD3535" w:rsidRPr="00111875" w:rsidTr="002A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5" w:type="pct"/>
          </w:tcPr>
          <w:p w:rsidR="00BD3535" w:rsidRPr="00BD3535" w:rsidRDefault="00BD3535" w:rsidP="00DB571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D3535">
              <w:rPr>
                <w:rFonts w:ascii="微软雅黑" w:eastAsia="微软雅黑" w:hAnsi="微软雅黑"/>
                <w:sz w:val="18"/>
                <w:szCs w:val="18"/>
              </w:rPr>
              <w:t>direction</w:t>
            </w:r>
          </w:p>
        </w:tc>
        <w:tc>
          <w:tcPr>
            <w:tcW w:w="1101" w:type="pct"/>
          </w:tcPr>
          <w:p w:rsidR="00BD3535" w:rsidRDefault="0004474A" w:rsidP="00DB571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朝向</w:t>
            </w:r>
          </w:p>
        </w:tc>
        <w:tc>
          <w:tcPr>
            <w:tcW w:w="662" w:type="pct"/>
          </w:tcPr>
          <w:p w:rsidR="00BD3535" w:rsidRDefault="001F63B1" w:rsidP="00DB5716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String</w:t>
            </w:r>
          </w:p>
        </w:tc>
        <w:tc>
          <w:tcPr>
            <w:tcW w:w="2282" w:type="pct"/>
          </w:tcPr>
          <w:p w:rsidR="00BD3535" w:rsidRDefault="00BD3535" w:rsidP="00DB5716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BD3535" w:rsidRPr="00111875" w:rsidTr="002A0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5" w:type="pct"/>
          </w:tcPr>
          <w:p w:rsidR="00BD3535" w:rsidRPr="00BD3535" w:rsidRDefault="00BD3535" w:rsidP="00DB571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D3535">
              <w:rPr>
                <w:rFonts w:ascii="微软雅黑" w:eastAsia="微软雅黑" w:hAnsi="微软雅黑"/>
                <w:sz w:val="18"/>
                <w:szCs w:val="18"/>
              </w:rPr>
              <w:t>rent_type</w:t>
            </w:r>
            <w:proofErr w:type="spellEnd"/>
          </w:p>
        </w:tc>
        <w:tc>
          <w:tcPr>
            <w:tcW w:w="1101" w:type="pct"/>
          </w:tcPr>
          <w:p w:rsidR="00BD3535" w:rsidRDefault="0004474A" w:rsidP="00DB571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出租类型</w:t>
            </w:r>
          </w:p>
        </w:tc>
        <w:tc>
          <w:tcPr>
            <w:tcW w:w="662" w:type="pct"/>
          </w:tcPr>
          <w:p w:rsidR="00BD3535" w:rsidRDefault="001F63B1" w:rsidP="00DB5716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String</w:t>
            </w:r>
          </w:p>
        </w:tc>
        <w:tc>
          <w:tcPr>
            <w:tcW w:w="2282" w:type="pct"/>
          </w:tcPr>
          <w:p w:rsidR="00BD3535" w:rsidRDefault="00BD3535" w:rsidP="00DB5716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BD3535" w:rsidRPr="00111875" w:rsidTr="002A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5" w:type="pct"/>
          </w:tcPr>
          <w:p w:rsidR="00BD3535" w:rsidRPr="00BD3535" w:rsidRDefault="00BD3535" w:rsidP="00DB571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D3535">
              <w:rPr>
                <w:rFonts w:ascii="微软雅黑" w:eastAsia="微软雅黑" w:hAnsi="微软雅黑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101" w:type="pct"/>
          </w:tcPr>
          <w:p w:rsidR="00BD3535" w:rsidRDefault="0004474A" w:rsidP="00DB571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  <w:tc>
          <w:tcPr>
            <w:tcW w:w="662" w:type="pct"/>
          </w:tcPr>
          <w:p w:rsidR="00BD3535" w:rsidRDefault="001F63B1" w:rsidP="00DB5716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String</w:t>
            </w:r>
          </w:p>
        </w:tc>
        <w:tc>
          <w:tcPr>
            <w:tcW w:w="2282" w:type="pct"/>
          </w:tcPr>
          <w:p w:rsidR="00BD3535" w:rsidRDefault="00BD3535" w:rsidP="00DB5716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BD3535" w:rsidRPr="00111875" w:rsidTr="002A0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5" w:type="pct"/>
          </w:tcPr>
          <w:p w:rsidR="00BD3535" w:rsidRPr="00BD3535" w:rsidRDefault="00BD3535" w:rsidP="00DB571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D3535">
              <w:rPr>
                <w:rFonts w:ascii="微软雅黑" w:eastAsia="微软雅黑" w:hAnsi="微软雅黑"/>
                <w:sz w:val="18"/>
                <w:szCs w:val="18"/>
              </w:rPr>
              <w:t>build_type</w:t>
            </w:r>
            <w:proofErr w:type="spellEnd"/>
          </w:p>
        </w:tc>
        <w:tc>
          <w:tcPr>
            <w:tcW w:w="1101" w:type="pct"/>
          </w:tcPr>
          <w:p w:rsidR="00BD3535" w:rsidRDefault="0004474A" w:rsidP="00DB571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建筑类型</w:t>
            </w:r>
          </w:p>
        </w:tc>
        <w:tc>
          <w:tcPr>
            <w:tcW w:w="662" w:type="pct"/>
          </w:tcPr>
          <w:p w:rsidR="00BD3535" w:rsidRDefault="001F63B1" w:rsidP="00DB5716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String</w:t>
            </w:r>
          </w:p>
        </w:tc>
        <w:tc>
          <w:tcPr>
            <w:tcW w:w="2282" w:type="pct"/>
          </w:tcPr>
          <w:p w:rsidR="00BD3535" w:rsidRDefault="00BD3535" w:rsidP="00DB5716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BD3535" w:rsidRPr="00111875" w:rsidTr="002A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5" w:type="pct"/>
          </w:tcPr>
          <w:p w:rsidR="00BD3535" w:rsidRPr="00BD3535" w:rsidRDefault="00BD3535" w:rsidP="00DB571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D3535">
              <w:rPr>
                <w:rFonts w:ascii="微软雅黑" w:eastAsia="微软雅黑" w:hAnsi="微软雅黑"/>
                <w:sz w:val="18"/>
                <w:szCs w:val="18"/>
              </w:rPr>
              <w:t>build_date</w:t>
            </w:r>
            <w:proofErr w:type="spellEnd"/>
          </w:p>
        </w:tc>
        <w:tc>
          <w:tcPr>
            <w:tcW w:w="1101" w:type="pct"/>
          </w:tcPr>
          <w:p w:rsidR="00BD3535" w:rsidRDefault="0004474A" w:rsidP="00DB571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建造时间</w:t>
            </w:r>
          </w:p>
        </w:tc>
        <w:tc>
          <w:tcPr>
            <w:tcW w:w="662" w:type="pct"/>
          </w:tcPr>
          <w:p w:rsidR="00BD3535" w:rsidRDefault="001F63B1" w:rsidP="00DB5716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bookmarkStart w:id="9" w:name="OLE_LINK5"/>
            <w:bookmarkStart w:id="10" w:name="OLE_LINK6"/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String</w:t>
            </w:r>
            <w:bookmarkEnd w:id="9"/>
            <w:bookmarkEnd w:id="10"/>
          </w:p>
        </w:tc>
        <w:tc>
          <w:tcPr>
            <w:tcW w:w="2282" w:type="pct"/>
          </w:tcPr>
          <w:p w:rsidR="00BD3535" w:rsidRDefault="00BD3535" w:rsidP="00DB5716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BD3535" w:rsidRPr="00111875" w:rsidTr="002A0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5" w:type="pct"/>
          </w:tcPr>
          <w:p w:rsidR="00BD3535" w:rsidRPr="005D1122" w:rsidRDefault="00DB5716" w:rsidP="00DB571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B5716">
              <w:rPr>
                <w:rFonts w:ascii="微软雅黑" w:eastAsia="微软雅黑" w:hAnsi="微软雅黑"/>
                <w:sz w:val="18"/>
                <w:szCs w:val="18"/>
              </w:rPr>
              <w:t>estate_charge</w:t>
            </w:r>
            <w:proofErr w:type="spellEnd"/>
          </w:p>
        </w:tc>
        <w:tc>
          <w:tcPr>
            <w:tcW w:w="1101" w:type="pct"/>
          </w:tcPr>
          <w:p w:rsidR="00BD3535" w:rsidRPr="00111875" w:rsidRDefault="00920EBE" w:rsidP="00DB5716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物业费</w:t>
            </w:r>
            <w:proofErr w:type="gramEnd"/>
          </w:p>
        </w:tc>
        <w:tc>
          <w:tcPr>
            <w:tcW w:w="662" w:type="pct"/>
          </w:tcPr>
          <w:p w:rsidR="00BD3535" w:rsidRPr="00111875" w:rsidRDefault="00920EBE" w:rsidP="00DB5716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String</w:t>
            </w:r>
          </w:p>
        </w:tc>
        <w:tc>
          <w:tcPr>
            <w:tcW w:w="2282" w:type="pct"/>
          </w:tcPr>
          <w:p w:rsidR="00BD3535" w:rsidRPr="00111875" w:rsidRDefault="00BD3535" w:rsidP="00DB5716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BD3535" w:rsidRPr="00111875" w:rsidTr="002A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5" w:type="pct"/>
          </w:tcPr>
          <w:p w:rsidR="00BD3535" w:rsidRPr="005D1122" w:rsidRDefault="00DB5716" w:rsidP="00DB571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B5716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</w:p>
        </w:tc>
        <w:tc>
          <w:tcPr>
            <w:tcW w:w="1101" w:type="pct"/>
          </w:tcPr>
          <w:p w:rsidR="00BD3535" w:rsidRDefault="005A3137" w:rsidP="00DB571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662" w:type="pct"/>
          </w:tcPr>
          <w:p w:rsidR="00BD3535" w:rsidRDefault="00723C22" w:rsidP="00DB5716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bookmarkStart w:id="11" w:name="OLE_LINK7"/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integer</w:t>
            </w:r>
            <w:bookmarkEnd w:id="11"/>
          </w:p>
        </w:tc>
        <w:tc>
          <w:tcPr>
            <w:tcW w:w="2282" w:type="pct"/>
          </w:tcPr>
          <w:p w:rsidR="00BD3535" w:rsidRPr="00111875" w:rsidRDefault="00BD3535" w:rsidP="00DB5716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DB5716" w:rsidRPr="00111875" w:rsidTr="002A0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5" w:type="pct"/>
          </w:tcPr>
          <w:p w:rsidR="00DB5716" w:rsidRPr="00DB5716" w:rsidRDefault="00DB5716" w:rsidP="00DB571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B5716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1101" w:type="pct"/>
          </w:tcPr>
          <w:p w:rsidR="00DB5716" w:rsidRDefault="005A3137" w:rsidP="00DB571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地址</w:t>
            </w:r>
          </w:p>
        </w:tc>
        <w:tc>
          <w:tcPr>
            <w:tcW w:w="662" w:type="pct"/>
          </w:tcPr>
          <w:p w:rsidR="00DB5716" w:rsidRDefault="001F63B1" w:rsidP="00DB5716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String</w:t>
            </w:r>
          </w:p>
        </w:tc>
        <w:tc>
          <w:tcPr>
            <w:tcW w:w="2282" w:type="pct"/>
          </w:tcPr>
          <w:p w:rsidR="00DB5716" w:rsidRPr="00111875" w:rsidRDefault="00DB5716" w:rsidP="00DB5716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DB5716" w:rsidRPr="00111875" w:rsidTr="002A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5" w:type="pct"/>
          </w:tcPr>
          <w:p w:rsidR="00DB5716" w:rsidRPr="00DB5716" w:rsidRDefault="00DB5716" w:rsidP="00DB571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B5716">
              <w:rPr>
                <w:rFonts w:ascii="微软雅黑" w:eastAsia="微软雅黑" w:hAnsi="微软雅黑"/>
                <w:sz w:val="18"/>
                <w:szCs w:val="18"/>
              </w:rPr>
              <w:t>block</w:t>
            </w:r>
          </w:p>
        </w:tc>
        <w:tc>
          <w:tcPr>
            <w:tcW w:w="1101" w:type="pct"/>
          </w:tcPr>
          <w:p w:rsidR="00DB5716" w:rsidRDefault="005A3137" w:rsidP="00DB5716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版块</w:t>
            </w:r>
            <w:proofErr w:type="gramEnd"/>
          </w:p>
        </w:tc>
        <w:tc>
          <w:tcPr>
            <w:tcW w:w="662" w:type="pct"/>
          </w:tcPr>
          <w:p w:rsidR="00DB5716" w:rsidRDefault="001F63B1" w:rsidP="00DB5716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String</w:t>
            </w:r>
          </w:p>
        </w:tc>
        <w:tc>
          <w:tcPr>
            <w:tcW w:w="2282" w:type="pct"/>
          </w:tcPr>
          <w:p w:rsidR="00DB5716" w:rsidRPr="00111875" w:rsidRDefault="00DB5716" w:rsidP="00DB5716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DB5716" w:rsidRPr="00111875" w:rsidTr="002A0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5" w:type="pct"/>
          </w:tcPr>
          <w:p w:rsidR="00DB5716" w:rsidRPr="00DB5716" w:rsidRDefault="00DB5716" w:rsidP="00DB571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B5716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1101" w:type="pct"/>
          </w:tcPr>
          <w:p w:rsidR="00DB5716" w:rsidRDefault="005A3137" w:rsidP="00DB571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样本名称</w:t>
            </w:r>
          </w:p>
        </w:tc>
        <w:tc>
          <w:tcPr>
            <w:tcW w:w="662" w:type="pct"/>
          </w:tcPr>
          <w:p w:rsidR="00DB5716" w:rsidRDefault="001F63B1" w:rsidP="00DB5716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String</w:t>
            </w:r>
          </w:p>
        </w:tc>
        <w:tc>
          <w:tcPr>
            <w:tcW w:w="2282" w:type="pct"/>
          </w:tcPr>
          <w:p w:rsidR="00DB5716" w:rsidRPr="00111875" w:rsidRDefault="00DB5716" w:rsidP="00DB5716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DB5716" w:rsidRPr="00111875" w:rsidTr="002A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5" w:type="pct"/>
          </w:tcPr>
          <w:p w:rsidR="00DB5716" w:rsidRPr="00DB5716" w:rsidRDefault="00DB5716" w:rsidP="00DB571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B5716">
              <w:rPr>
                <w:rFonts w:ascii="微软雅黑" w:eastAsia="微软雅黑" w:hAnsi="微软雅黑"/>
                <w:sz w:val="18"/>
                <w:szCs w:val="18"/>
              </w:rPr>
              <w:t>contact_people</w:t>
            </w:r>
            <w:proofErr w:type="spellEnd"/>
          </w:p>
        </w:tc>
        <w:tc>
          <w:tcPr>
            <w:tcW w:w="1101" w:type="pct"/>
          </w:tcPr>
          <w:p w:rsidR="00DB5716" w:rsidRDefault="005A3137" w:rsidP="00DB571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联系人</w:t>
            </w:r>
          </w:p>
        </w:tc>
        <w:tc>
          <w:tcPr>
            <w:tcW w:w="662" w:type="pct"/>
          </w:tcPr>
          <w:p w:rsidR="00DB5716" w:rsidRDefault="001F63B1" w:rsidP="00DB5716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String</w:t>
            </w:r>
          </w:p>
        </w:tc>
        <w:tc>
          <w:tcPr>
            <w:tcW w:w="2282" w:type="pct"/>
          </w:tcPr>
          <w:p w:rsidR="00DB5716" w:rsidRPr="00111875" w:rsidRDefault="00DB5716" w:rsidP="00DB5716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DB5716" w:rsidRPr="00111875" w:rsidTr="002A0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5" w:type="pct"/>
          </w:tcPr>
          <w:p w:rsidR="00DB5716" w:rsidRPr="00DB5716" w:rsidRDefault="00DB5716" w:rsidP="00DB571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B5716">
              <w:rPr>
                <w:rFonts w:ascii="微软雅黑" w:eastAsia="微软雅黑" w:hAnsi="微软雅黑"/>
                <w:sz w:val="18"/>
                <w:szCs w:val="18"/>
              </w:rPr>
              <w:t>mobile</w:t>
            </w:r>
          </w:p>
        </w:tc>
        <w:tc>
          <w:tcPr>
            <w:tcW w:w="1101" w:type="pct"/>
          </w:tcPr>
          <w:p w:rsidR="00DB5716" w:rsidRDefault="005A3137" w:rsidP="00DB571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手机号</w:t>
            </w:r>
          </w:p>
        </w:tc>
        <w:tc>
          <w:tcPr>
            <w:tcW w:w="662" w:type="pct"/>
          </w:tcPr>
          <w:p w:rsidR="00DB5716" w:rsidRDefault="001F63B1" w:rsidP="00DB5716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String</w:t>
            </w:r>
          </w:p>
        </w:tc>
        <w:tc>
          <w:tcPr>
            <w:tcW w:w="2282" w:type="pct"/>
          </w:tcPr>
          <w:p w:rsidR="00DB5716" w:rsidRPr="00111875" w:rsidRDefault="00DB5716" w:rsidP="00DB5716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DB5716" w:rsidRPr="00111875" w:rsidTr="002A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5" w:type="pct"/>
          </w:tcPr>
          <w:p w:rsidR="00DB5716" w:rsidRPr="00DB5716" w:rsidRDefault="00DB5716" w:rsidP="00DB571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B5716">
              <w:rPr>
                <w:rFonts w:ascii="微软雅黑" w:eastAsia="微软雅黑" w:hAnsi="微软雅黑"/>
                <w:sz w:val="18"/>
                <w:szCs w:val="18"/>
              </w:rPr>
              <w:t>company</w:t>
            </w:r>
          </w:p>
        </w:tc>
        <w:tc>
          <w:tcPr>
            <w:tcW w:w="1101" w:type="pct"/>
          </w:tcPr>
          <w:p w:rsidR="00DB5716" w:rsidRDefault="005A3137" w:rsidP="00DB571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物业公司</w:t>
            </w:r>
          </w:p>
        </w:tc>
        <w:tc>
          <w:tcPr>
            <w:tcW w:w="662" w:type="pct"/>
          </w:tcPr>
          <w:p w:rsidR="00DB5716" w:rsidRDefault="001F63B1" w:rsidP="00DB5716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String</w:t>
            </w:r>
          </w:p>
        </w:tc>
        <w:tc>
          <w:tcPr>
            <w:tcW w:w="2282" w:type="pct"/>
          </w:tcPr>
          <w:p w:rsidR="00DB5716" w:rsidRPr="00111875" w:rsidRDefault="00DB5716" w:rsidP="00DB5716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B8223F" w:rsidRPr="00111875" w:rsidTr="002A0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5" w:type="pct"/>
          </w:tcPr>
          <w:p w:rsidR="00B8223F" w:rsidRPr="00DB5716" w:rsidRDefault="00786632" w:rsidP="0078663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786632">
              <w:rPr>
                <w:rFonts w:ascii="微软雅黑" w:eastAsia="微软雅黑" w:hAnsi="微软雅黑"/>
                <w:sz w:val="18"/>
                <w:szCs w:val="18"/>
              </w:rPr>
              <w:t>floor_info</w:t>
            </w:r>
            <w:proofErr w:type="spellEnd"/>
          </w:p>
        </w:tc>
        <w:tc>
          <w:tcPr>
            <w:tcW w:w="1101" w:type="pct"/>
          </w:tcPr>
          <w:p w:rsidR="00B8223F" w:rsidRDefault="00786632" w:rsidP="00786632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楼层信息</w:t>
            </w:r>
          </w:p>
        </w:tc>
        <w:tc>
          <w:tcPr>
            <w:tcW w:w="662" w:type="pct"/>
          </w:tcPr>
          <w:p w:rsidR="00B8223F" w:rsidRDefault="00786632" w:rsidP="00786632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String</w:t>
            </w:r>
          </w:p>
        </w:tc>
        <w:tc>
          <w:tcPr>
            <w:tcW w:w="2282" w:type="pct"/>
          </w:tcPr>
          <w:p w:rsidR="00B8223F" w:rsidRPr="00111875" w:rsidRDefault="00B8223F" w:rsidP="00DB5716">
            <w:pPr>
              <w:rPr>
                <w:rFonts w:ascii="微软雅黑" w:eastAsia="微软雅黑" w:hAnsi="微软雅黑"/>
              </w:rPr>
            </w:pPr>
          </w:p>
        </w:tc>
      </w:tr>
      <w:tr w:rsidR="00B8223F" w:rsidRPr="00111875" w:rsidTr="002A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5" w:type="pct"/>
          </w:tcPr>
          <w:p w:rsidR="00B8223F" w:rsidRPr="00DB5716" w:rsidRDefault="00786632" w:rsidP="0078663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md5_hash</w:t>
            </w:r>
          </w:p>
        </w:tc>
        <w:tc>
          <w:tcPr>
            <w:tcW w:w="1101" w:type="pct"/>
          </w:tcPr>
          <w:p w:rsidR="00B8223F" w:rsidRDefault="00786632" w:rsidP="00786632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主要内容的MD5</w:t>
            </w:r>
          </w:p>
        </w:tc>
        <w:tc>
          <w:tcPr>
            <w:tcW w:w="662" w:type="pct"/>
          </w:tcPr>
          <w:p w:rsidR="00B8223F" w:rsidRDefault="00786632" w:rsidP="00786632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String</w:t>
            </w:r>
          </w:p>
        </w:tc>
        <w:tc>
          <w:tcPr>
            <w:tcW w:w="2282" w:type="pct"/>
          </w:tcPr>
          <w:p w:rsidR="00B8223F" w:rsidRPr="00111875" w:rsidRDefault="00B8223F" w:rsidP="00DB5716">
            <w:pPr>
              <w:rPr>
                <w:rFonts w:ascii="微软雅黑" w:eastAsia="微软雅黑" w:hAnsi="微软雅黑"/>
              </w:rPr>
            </w:pPr>
          </w:p>
        </w:tc>
      </w:tr>
      <w:tr w:rsidR="00DB5716" w:rsidRPr="00111875" w:rsidTr="002A0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5" w:type="pct"/>
          </w:tcPr>
          <w:p w:rsidR="00DB5716" w:rsidRPr="00DB5716" w:rsidRDefault="00DB5716" w:rsidP="00DB571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B5716">
              <w:rPr>
                <w:rFonts w:ascii="微软雅黑" w:eastAsia="微软雅黑" w:hAnsi="微软雅黑"/>
                <w:sz w:val="18"/>
                <w:szCs w:val="18"/>
              </w:rPr>
              <w:t>c_date</w:t>
            </w:r>
            <w:proofErr w:type="spellEnd"/>
          </w:p>
        </w:tc>
        <w:tc>
          <w:tcPr>
            <w:tcW w:w="1101" w:type="pct"/>
          </w:tcPr>
          <w:p w:rsidR="00DB5716" w:rsidRDefault="005A3137" w:rsidP="00DB571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创建时间</w:t>
            </w:r>
          </w:p>
        </w:tc>
        <w:tc>
          <w:tcPr>
            <w:tcW w:w="662" w:type="pct"/>
          </w:tcPr>
          <w:p w:rsidR="00DB5716" w:rsidRDefault="003839B2" w:rsidP="00DB5716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integer</w:t>
            </w:r>
          </w:p>
        </w:tc>
        <w:tc>
          <w:tcPr>
            <w:tcW w:w="2282" w:type="pct"/>
          </w:tcPr>
          <w:p w:rsidR="00DB5716" w:rsidRPr="00111875" w:rsidRDefault="00DB5716" w:rsidP="00DB5716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DB5716" w:rsidRPr="00111875" w:rsidTr="002A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5" w:type="pct"/>
          </w:tcPr>
          <w:p w:rsidR="00DB5716" w:rsidRPr="00DB5716" w:rsidRDefault="00DB5716" w:rsidP="00DB571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B5716">
              <w:rPr>
                <w:rFonts w:ascii="微软雅黑" w:eastAsia="微软雅黑" w:hAnsi="微软雅黑"/>
                <w:sz w:val="18"/>
                <w:szCs w:val="18"/>
              </w:rPr>
              <w:t>m_date</w:t>
            </w:r>
            <w:proofErr w:type="spellEnd"/>
          </w:p>
        </w:tc>
        <w:tc>
          <w:tcPr>
            <w:tcW w:w="1101" w:type="pct"/>
          </w:tcPr>
          <w:p w:rsidR="00DB5716" w:rsidRDefault="005A3137" w:rsidP="00DB571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修改时间</w:t>
            </w:r>
          </w:p>
        </w:tc>
        <w:tc>
          <w:tcPr>
            <w:tcW w:w="662" w:type="pct"/>
          </w:tcPr>
          <w:p w:rsidR="00DB5716" w:rsidRDefault="00723C22" w:rsidP="00DB5716">
            <w:pPr>
              <w:jc w:val="left"/>
              <w:rPr>
                <w:rFonts w:ascii="微软雅黑" w:eastAsia="微软雅黑" w:hAnsi="微软雅黑"/>
                <w:color w:val="404040" w:themeColor="text1" w:themeTint="BF"/>
                <w:sz w:val="20"/>
              </w:rPr>
            </w:pPr>
            <w:proofErr w:type="spellStart"/>
            <w:r w:rsidRPr="00723C22">
              <w:rPr>
                <w:rFonts w:ascii="微软雅黑" w:eastAsia="微软雅黑" w:hAnsi="微软雅黑"/>
                <w:color w:val="404040" w:themeColor="text1" w:themeTint="BF"/>
                <w:sz w:val="20"/>
              </w:rPr>
              <w:t>datetime</w:t>
            </w:r>
            <w:proofErr w:type="spellEnd"/>
          </w:p>
        </w:tc>
        <w:tc>
          <w:tcPr>
            <w:tcW w:w="2282" w:type="pct"/>
          </w:tcPr>
          <w:p w:rsidR="00DB5716" w:rsidRPr="00111875" w:rsidRDefault="00DB5716" w:rsidP="00DB5716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DB5716" w:rsidRPr="00111875" w:rsidTr="002A0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4"/>
          </w:tcPr>
          <w:p w:rsidR="00BD3535" w:rsidRPr="004B5AF1" w:rsidRDefault="00BD3535" w:rsidP="00BD3535">
            <w:pPr>
              <w:jc w:val="left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D1122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备注</w:t>
            </w:r>
          </w:p>
        </w:tc>
      </w:tr>
    </w:tbl>
    <w:p w:rsidR="00A5055C" w:rsidRDefault="00A5055C" w:rsidP="00A5055C"/>
    <w:p w:rsidR="00A5055C" w:rsidRDefault="00A5055C" w:rsidP="00A5055C"/>
    <w:p w:rsidR="00A5055C" w:rsidRDefault="00A5055C" w:rsidP="00A5055C"/>
    <w:p w:rsidR="00A5055C" w:rsidRDefault="00A5055C" w:rsidP="00A5055C"/>
    <w:p w:rsidR="00A5055C" w:rsidRDefault="00A5055C" w:rsidP="00A5055C"/>
    <w:p w:rsidR="00A5055C" w:rsidRDefault="00A5055C" w:rsidP="00A5055C"/>
    <w:p w:rsidR="00A5055C" w:rsidRDefault="00A5055C" w:rsidP="00A5055C"/>
    <w:p w:rsidR="00A5055C" w:rsidRDefault="00A5055C" w:rsidP="00A5055C"/>
    <w:p w:rsidR="00A5055C" w:rsidRDefault="00A5055C" w:rsidP="00A5055C"/>
    <w:p w:rsidR="00A5055C" w:rsidRPr="00A5055C" w:rsidRDefault="00A5055C" w:rsidP="00A5055C"/>
    <w:p w:rsidR="00E72236" w:rsidRPr="00E72236" w:rsidRDefault="00E72236" w:rsidP="00E811E8">
      <w:pPr>
        <w:pStyle w:val="1"/>
      </w:pPr>
      <w:bookmarkStart w:id="12" w:name="_Toc511744181"/>
      <w:r w:rsidRPr="00E72236">
        <w:t>网络抓取</w:t>
      </w:r>
      <w:bookmarkEnd w:id="12"/>
      <w:r>
        <w:tab/>
      </w:r>
    </w:p>
    <w:p w:rsidR="00E72236" w:rsidRDefault="004A5B93" w:rsidP="00E72236">
      <w:pPr>
        <w:pStyle w:val="2"/>
      </w:pPr>
      <w:bookmarkStart w:id="13" w:name="_Toc511744182"/>
      <w:r>
        <w:rPr>
          <w:rFonts w:hint="eastAsia"/>
        </w:rPr>
        <w:t>高德</w:t>
      </w:r>
      <w:r>
        <w:rPr>
          <w:rFonts w:hint="eastAsia"/>
        </w:rPr>
        <w:t>POI</w:t>
      </w:r>
      <w:r w:rsidR="00E72236">
        <w:rPr>
          <w:rFonts w:hint="eastAsia"/>
        </w:rPr>
        <w:t>表（</w:t>
      </w:r>
      <w:bookmarkStart w:id="14" w:name="OLE_LINK4"/>
      <w:proofErr w:type="spellStart"/>
      <w:r w:rsidR="00E72236">
        <w:rPr>
          <w:rFonts w:hint="eastAsia"/>
        </w:rPr>
        <w:t>am</w:t>
      </w:r>
      <w:r w:rsidR="00E72236">
        <w:t>a</w:t>
      </w:r>
      <w:r w:rsidR="00E72236">
        <w:rPr>
          <w:rFonts w:hint="eastAsia"/>
        </w:rPr>
        <w:t>p_</w:t>
      </w:r>
      <w:r w:rsidR="00E72236">
        <w:t>poi</w:t>
      </w:r>
      <w:bookmarkEnd w:id="14"/>
      <w:proofErr w:type="spellEnd"/>
      <w:r w:rsidR="00E72236">
        <w:rPr>
          <w:rFonts w:hint="eastAsia"/>
        </w:rPr>
        <w:t>）</w:t>
      </w:r>
      <w:bookmarkEnd w:id="13"/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  <w:tblDescription w:val="任务列表"/>
      </w:tblPr>
      <w:tblGrid>
        <w:gridCol w:w="2533"/>
        <w:gridCol w:w="1903"/>
        <w:gridCol w:w="1429"/>
        <w:gridCol w:w="4925"/>
      </w:tblGrid>
      <w:tr w:rsidR="00E72236" w:rsidRPr="00111875" w:rsidTr="009C6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4" w:type="pct"/>
          </w:tcPr>
          <w:p w:rsidR="00E72236" w:rsidRPr="007C4A01" w:rsidRDefault="00E72236" w:rsidP="002A028F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7C4A01">
              <w:rPr>
                <w:rFonts w:ascii="微软雅黑" w:eastAsia="微软雅黑" w:hAnsi="微软雅黑"/>
                <w:sz w:val="21"/>
                <w:szCs w:val="21"/>
                <w:lang w:val="zh-CN"/>
              </w:rPr>
              <w:t>字段名称</w:t>
            </w:r>
          </w:p>
        </w:tc>
        <w:tc>
          <w:tcPr>
            <w:tcW w:w="882" w:type="pct"/>
          </w:tcPr>
          <w:p w:rsidR="00E72236" w:rsidRPr="007C4A01" w:rsidRDefault="00E72236" w:rsidP="002A028F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C4A01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字段</w:t>
            </w:r>
            <w:r w:rsidRPr="007C4A01">
              <w:rPr>
                <w:rFonts w:ascii="微软雅黑" w:eastAsia="微软雅黑" w:hAnsi="微软雅黑"/>
                <w:sz w:val="21"/>
                <w:szCs w:val="21"/>
                <w:lang w:val="zh-CN"/>
              </w:rPr>
              <w:t>描述</w:t>
            </w:r>
          </w:p>
        </w:tc>
        <w:tc>
          <w:tcPr>
            <w:tcW w:w="662" w:type="pct"/>
          </w:tcPr>
          <w:p w:rsidR="00E72236" w:rsidRPr="007C4A01" w:rsidRDefault="00E72236" w:rsidP="002A028F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C4A01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字段</w:t>
            </w:r>
            <w:r w:rsidRPr="007C4A01">
              <w:rPr>
                <w:rFonts w:ascii="微软雅黑" w:eastAsia="微软雅黑" w:hAnsi="微软雅黑"/>
                <w:sz w:val="21"/>
                <w:szCs w:val="21"/>
                <w:lang w:val="zh-CN"/>
              </w:rPr>
              <w:t>类型</w:t>
            </w:r>
          </w:p>
        </w:tc>
        <w:tc>
          <w:tcPr>
            <w:tcW w:w="2282" w:type="pct"/>
          </w:tcPr>
          <w:p w:rsidR="00E72236" w:rsidRPr="007C4A01" w:rsidRDefault="00E72236" w:rsidP="002A028F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C4A01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备注</w:t>
            </w:r>
          </w:p>
        </w:tc>
      </w:tr>
      <w:tr w:rsidR="003C59A1" w:rsidRPr="00111875" w:rsidTr="009C6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4" w:type="pct"/>
          </w:tcPr>
          <w:p w:rsidR="003C59A1" w:rsidRPr="005D1122" w:rsidRDefault="003C59A1" w:rsidP="003C59A1">
            <w:pPr>
              <w:jc w:val="left"/>
              <w:rPr>
                <w:rFonts w:ascii="微软雅黑" w:eastAsia="微软雅黑" w:hAnsi="微软雅黑"/>
                <w:sz w:val="18"/>
                <w:szCs w:val="18"/>
                <w:lang w:val="zh-CN"/>
              </w:rPr>
            </w:pPr>
            <w:r w:rsidRPr="005D1122">
              <w:rPr>
                <w:rFonts w:ascii="微软雅黑" w:eastAsia="微软雅黑" w:hAnsi="微软雅黑" w:hint="eastAsia"/>
                <w:sz w:val="18"/>
                <w:szCs w:val="18"/>
                <w:lang w:val="zh-CN"/>
              </w:rPr>
              <w:t>_id</w:t>
            </w:r>
          </w:p>
        </w:tc>
        <w:tc>
          <w:tcPr>
            <w:tcW w:w="882" w:type="pct"/>
          </w:tcPr>
          <w:p w:rsidR="003C59A1" w:rsidRPr="00111875" w:rsidRDefault="003C59A1" w:rsidP="003C59A1">
            <w:pPr>
              <w:jc w:val="left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唯一ID</w:t>
            </w:r>
          </w:p>
        </w:tc>
        <w:tc>
          <w:tcPr>
            <w:tcW w:w="662" w:type="pct"/>
          </w:tcPr>
          <w:p w:rsidR="003C59A1" w:rsidRPr="00111875" w:rsidRDefault="003C59A1" w:rsidP="003C59A1">
            <w:pPr>
              <w:jc w:val="left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ObjectId</w:t>
            </w:r>
          </w:p>
        </w:tc>
        <w:tc>
          <w:tcPr>
            <w:tcW w:w="2282" w:type="pct"/>
          </w:tcPr>
          <w:p w:rsidR="003C59A1" w:rsidRPr="00111875" w:rsidRDefault="003C59A1" w:rsidP="003C59A1">
            <w:pPr>
              <w:jc w:val="left"/>
              <w:rPr>
                <w:rFonts w:ascii="微软雅黑" w:eastAsia="微软雅黑" w:hAnsi="微软雅黑"/>
                <w:lang w:val="zh-CN"/>
              </w:rPr>
            </w:pPr>
          </w:p>
        </w:tc>
      </w:tr>
      <w:tr w:rsidR="007D450D" w:rsidRPr="00111875" w:rsidTr="009C60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74" w:type="pct"/>
          </w:tcPr>
          <w:p w:rsidR="007D450D" w:rsidRPr="007C4A01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7C4A01">
              <w:rPr>
                <w:rFonts w:ascii="微软雅黑" w:eastAsia="微软雅黑" w:hAnsi="微软雅黑"/>
                <w:sz w:val="21"/>
                <w:szCs w:val="21"/>
                <w:lang w:val="zh-CN"/>
              </w:rPr>
              <w:t>pname</w:t>
            </w:r>
          </w:p>
        </w:tc>
        <w:tc>
          <w:tcPr>
            <w:tcW w:w="882" w:type="pct"/>
          </w:tcPr>
          <w:p w:rsidR="007D450D" w:rsidRPr="007C4A01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val="zh-CN"/>
              </w:rPr>
              <w:t>省份</w:t>
            </w:r>
          </w:p>
        </w:tc>
        <w:tc>
          <w:tcPr>
            <w:tcW w:w="662" w:type="pct"/>
          </w:tcPr>
          <w:p w:rsidR="007D450D" w:rsidRPr="007C4A01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7C4A01">
              <w:rPr>
                <w:rFonts w:ascii="微软雅黑" w:eastAsia="微软雅黑" w:hAnsi="微软雅黑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2282" w:type="pct"/>
          </w:tcPr>
          <w:p w:rsidR="007D450D" w:rsidRPr="007C4A01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</w:p>
        </w:tc>
      </w:tr>
      <w:tr w:rsidR="007D450D" w:rsidRPr="00111875" w:rsidTr="009C6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4" w:type="pct"/>
          </w:tcPr>
          <w:p w:rsidR="007D450D" w:rsidRPr="007C4A01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7C4A01">
              <w:rPr>
                <w:rFonts w:ascii="微软雅黑" w:eastAsia="微软雅黑" w:hAnsi="微软雅黑"/>
                <w:sz w:val="21"/>
                <w:szCs w:val="21"/>
                <w:lang w:val="zh-CN"/>
              </w:rPr>
              <w:t>cityname</w:t>
            </w:r>
          </w:p>
        </w:tc>
        <w:tc>
          <w:tcPr>
            <w:tcW w:w="882" w:type="pct"/>
          </w:tcPr>
          <w:p w:rsidR="007D450D" w:rsidRPr="007C4A01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7C4A01">
              <w:rPr>
                <w:rFonts w:ascii="微软雅黑" w:eastAsia="微软雅黑" w:hAnsi="微软雅黑"/>
                <w:sz w:val="21"/>
                <w:szCs w:val="21"/>
                <w:lang w:val="zh-CN"/>
              </w:rPr>
              <w:t>城市</w:t>
            </w:r>
          </w:p>
        </w:tc>
        <w:tc>
          <w:tcPr>
            <w:tcW w:w="662" w:type="pct"/>
          </w:tcPr>
          <w:p w:rsidR="007D450D" w:rsidRPr="007C4A01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7C4A01">
              <w:rPr>
                <w:rFonts w:ascii="微软雅黑" w:eastAsia="微软雅黑" w:hAnsi="微软雅黑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2282" w:type="pct"/>
          </w:tcPr>
          <w:p w:rsidR="007D450D" w:rsidRPr="007C4A01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</w:p>
        </w:tc>
      </w:tr>
      <w:tr w:rsidR="007D450D" w:rsidRPr="00111875" w:rsidTr="009C60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74" w:type="pct"/>
          </w:tcPr>
          <w:p w:rsidR="007D450D" w:rsidRPr="007C4A01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7C4A01">
              <w:rPr>
                <w:rFonts w:ascii="微软雅黑" w:eastAsia="微软雅黑" w:hAnsi="微软雅黑"/>
                <w:sz w:val="21"/>
                <w:szCs w:val="21"/>
                <w:lang w:val="zh-CN"/>
              </w:rPr>
              <w:t>adname</w:t>
            </w:r>
          </w:p>
        </w:tc>
        <w:tc>
          <w:tcPr>
            <w:tcW w:w="882" w:type="pct"/>
          </w:tcPr>
          <w:p w:rsidR="007D450D" w:rsidRPr="007C4A01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7C4A01">
              <w:rPr>
                <w:rFonts w:ascii="微软雅黑" w:eastAsia="微软雅黑" w:hAnsi="微软雅黑"/>
                <w:sz w:val="21"/>
                <w:szCs w:val="21"/>
                <w:lang w:val="zh-CN"/>
              </w:rPr>
              <w:t>区域</w:t>
            </w:r>
          </w:p>
        </w:tc>
        <w:tc>
          <w:tcPr>
            <w:tcW w:w="662" w:type="pct"/>
          </w:tcPr>
          <w:p w:rsidR="007D450D" w:rsidRPr="007C4A01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7C4A01">
              <w:rPr>
                <w:rFonts w:ascii="微软雅黑" w:eastAsia="微软雅黑" w:hAnsi="微软雅黑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2282" w:type="pct"/>
          </w:tcPr>
          <w:p w:rsidR="007D450D" w:rsidRPr="007C4A01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</w:p>
        </w:tc>
      </w:tr>
      <w:tr w:rsidR="007D450D" w:rsidRPr="00111875" w:rsidTr="009C6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4" w:type="pct"/>
          </w:tcPr>
          <w:p w:rsidR="007D450D" w:rsidRPr="007C4A01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7C4A01">
              <w:rPr>
                <w:rFonts w:ascii="微软雅黑" w:eastAsia="微软雅黑" w:hAnsi="微软雅黑"/>
                <w:sz w:val="21"/>
                <w:szCs w:val="21"/>
                <w:lang w:val="zh-CN"/>
              </w:rPr>
              <w:t>adcode</w:t>
            </w:r>
          </w:p>
        </w:tc>
        <w:tc>
          <w:tcPr>
            <w:tcW w:w="882" w:type="pct"/>
          </w:tcPr>
          <w:p w:rsidR="007D450D" w:rsidRPr="007C4A01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7C4A01">
              <w:rPr>
                <w:rFonts w:ascii="微软雅黑" w:eastAsia="微软雅黑" w:hAnsi="微软雅黑"/>
                <w:sz w:val="21"/>
                <w:szCs w:val="21"/>
                <w:lang w:val="zh-CN"/>
              </w:rPr>
              <w:t>区域区划编码</w:t>
            </w:r>
          </w:p>
        </w:tc>
        <w:tc>
          <w:tcPr>
            <w:tcW w:w="662" w:type="pct"/>
          </w:tcPr>
          <w:p w:rsidR="007D450D" w:rsidRPr="007C4A01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7C4A01">
              <w:rPr>
                <w:rFonts w:ascii="微软雅黑" w:eastAsia="微软雅黑" w:hAnsi="微软雅黑"/>
                <w:sz w:val="21"/>
                <w:szCs w:val="21"/>
                <w:lang w:val="zh-CN"/>
              </w:rPr>
              <w:t>Integer</w:t>
            </w:r>
          </w:p>
        </w:tc>
        <w:tc>
          <w:tcPr>
            <w:tcW w:w="2282" w:type="pct"/>
          </w:tcPr>
          <w:p w:rsidR="007D450D" w:rsidRPr="007C4A01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</w:p>
        </w:tc>
      </w:tr>
      <w:tr w:rsidR="003C59A1" w:rsidRPr="00111875" w:rsidTr="009C60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74" w:type="pct"/>
          </w:tcPr>
          <w:p w:rsidR="003C59A1" w:rsidRPr="007C4A01" w:rsidRDefault="003C59A1" w:rsidP="003C59A1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val="zh-CN"/>
              </w:rPr>
              <w:t>uid</w:t>
            </w:r>
          </w:p>
        </w:tc>
        <w:tc>
          <w:tcPr>
            <w:tcW w:w="882" w:type="pct"/>
          </w:tcPr>
          <w:p w:rsidR="003C59A1" w:rsidRPr="007C4A01" w:rsidRDefault="003C59A1" w:rsidP="003C59A1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高德地图ID</w:t>
            </w:r>
          </w:p>
        </w:tc>
        <w:tc>
          <w:tcPr>
            <w:tcW w:w="662" w:type="pct"/>
          </w:tcPr>
          <w:p w:rsidR="003C59A1" w:rsidRPr="007C4A01" w:rsidRDefault="003C59A1" w:rsidP="00A118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2282" w:type="pct"/>
          </w:tcPr>
          <w:p w:rsidR="003C59A1" w:rsidRPr="007C4A01" w:rsidRDefault="003C59A1" w:rsidP="007D450D">
            <w:pPr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</w:p>
        </w:tc>
      </w:tr>
      <w:tr w:rsidR="003C59A1" w:rsidRPr="00111875" w:rsidTr="009C6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4" w:type="pct"/>
          </w:tcPr>
          <w:p w:rsidR="007D450D" w:rsidRPr="007C4A01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7C4A01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name</w:t>
            </w:r>
          </w:p>
        </w:tc>
        <w:tc>
          <w:tcPr>
            <w:tcW w:w="882" w:type="pct"/>
          </w:tcPr>
          <w:p w:rsidR="007D450D" w:rsidRPr="007C4A01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7C4A01">
              <w:rPr>
                <w:rFonts w:ascii="微软雅黑" w:eastAsia="微软雅黑" w:hAnsi="微软雅黑"/>
                <w:sz w:val="21"/>
                <w:szCs w:val="21"/>
                <w:lang w:val="zh-CN"/>
              </w:rPr>
              <w:t>poi名称</w:t>
            </w:r>
          </w:p>
        </w:tc>
        <w:tc>
          <w:tcPr>
            <w:tcW w:w="662" w:type="pct"/>
          </w:tcPr>
          <w:p w:rsidR="007D450D" w:rsidRPr="007C4A01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7C4A01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2282" w:type="pct"/>
          </w:tcPr>
          <w:p w:rsidR="007D450D" w:rsidRPr="007C4A01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</w:p>
        </w:tc>
      </w:tr>
      <w:tr w:rsidR="007D450D" w:rsidRPr="00111875" w:rsidTr="009C60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74" w:type="pct"/>
          </w:tcPr>
          <w:p w:rsidR="007D450D" w:rsidRPr="007C4A01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7C4A01">
              <w:rPr>
                <w:rFonts w:ascii="微软雅黑" w:eastAsia="微软雅黑" w:hAnsi="微软雅黑"/>
                <w:sz w:val="21"/>
                <w:szCs w:val="21"/>
                <w:lang w:val="zh-CN"/>
              </w:rPr>
              <w:t>address</w:t>
            </w:r>
          </w:p>
        </w:tc>
        <w:tc>
          <w:tcPr>
            <w:tcW w:w="882" w:type="pct"/>
          </w:tcPr>
          <w:p w:rsidR="007D450D" w:rsidRPr="007C4A01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7C4A01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地址</w:t>
            </w:r>
          </w:p>
        </w:tc>
        <w:tc>
          <w:tcPr>
            <w:tcW w:w="662" w:type="pct"/>
          </w:tcPr>
          <w:p w:rsidR="007D450D" w:rsidRPr="007C4A01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7C4A01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2282" w:type="pct"/>
          </w:tcPr>
          <w:p w:rsidR="007D450D" w:rsidRPr="007C4A01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</w:p>
        </w:tc>
      </w:tr>
      <w:tr w:rsidR="007D450D" w:rsidRPr="00111875" w:rsidTr="009C6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4" w:type="pct"/>
          </w:tcPr>
          <w:p w:rsidR="007D450D" w:rsidRPr="007C4A01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7C4A01">
              <w:rPr>
                <w:rFonts w:ascii="微软雅黑" w:eastAsia="微软雅黑" w:hAnsi="微软雅黑"/>
                <w:sz w:val="21"/>
                <w:szCs w:val="21"/>
                <w:lang w:val="zh-CN"/>
              </w:rPr>
              <w:t>type</w:t>
            </w:r>
          </w:p>
        </w:tc>
        <w:tc>
          <w:tcPr>
            <w:tcW w:w="882" w:type="pct"/>
          </w:tcPr>
          <w:p w:rsidR="007D450D" w:rsidRPr="007C4A01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7C4A01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所属分类名称</w:t>
            </w:r>
          </w:p>
        </w:tc>
        <w:tc>
          <w:tcPr>
            <w:tcW w:w="662" w:type="pct"/>
          </w:tcPr>
          <w:p w:rsidR="007D450D" w:rsidRPr="007C4A01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7C4A01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2282" w:type="pct"/>
          </w:tcPr>
          <w:p w:rsidR="007D450D" w:rsidRPr="007C4A01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</w:p>
        </w:tc>
      </w:tr>
      <w:tr w:rsidR="007D450D" w:rsidRPr="00111875" w:rsidTr="009C60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74" w:type="pct"/>
          </w:tcPr>
          <w:p w:rsidR="007D450D" w:rsidRPr="007C4A01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7C4A01">
              <w:rPr>
                <w:rFonts w:ascii="微软雅黑" w:eastAsia="微软雅黑" w:hAnsi="微软雅黑"/>
                <w:sz w:val="21"/>
                <w:szCs w:val="21"/>
                <w:lang w:val="zh-CN"/>
              </w:rPr>
              <w:t>typecode</w:t>
            </w:r>
          </w:p>
        </w:tc>
        <w:tc>
          <w:tcPr>
            <w:tcW w:w="882" w:type="pct"/>
          </w:tcPr>
          <w:p w:rsidR="007D450D" w:rsidRPr="007C4A01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7C4A01">
              <w:rPr>
                <w:rFonts w:ascii="微软雅黑" w:eastAsia="微软雅黑" w:hAnsi="微软雅黑"/>
                <w:sz w:val="21"/>
                <w:szCs w:val="21"/>
                <w:lang w:val="zh-CN"/>
              </w:rPr>
              <w:t>分类编号</w:t>
            </w:r>
          </w:p>
        </w:tc>
        <w:tc>
          <w:tcPr>
            <w:tcW w:w="662" w:type="pct"/>
          </w:tcPr>
          <w:p w:rsidR="007D450D" w:rsidRPr="007C4A01" w:rsidRDefault="00EC29F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2282" w:type="pct"/>
          </w:tcPr>
          <w:p w:rsidR="007D450D" w:rsidRPr="007C4A01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</w:p>
        </w:tc>
      </w:tr>
      <w:tr w:rsidR="003C59A1" w:rsidRPr="00111875" w:rsidTr="009C6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4" w:type="pct"/>
          </w:tcPr>
          <w:p w:rsidR="007D450D" w:rsidRPr="007C4A01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7C4A01">
              <w:rPr>
                <w:rFonts w:ascii="微软雅黑" w:eastAsia="微软雅黑" w:hAnsi="微软雅黑"/>
                <w:sz w:val="21"/>
                <w:szCs w:val="21"/>
                <w:lang w:val="zh-CN"/>
              </w:rPr>
              <w:t>big_type</w:t>
            </w:r>
            <w:r w:rsidR="00232654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_</w:t>
            </w:r>
            <w:r w:rsidRPr="007C4A01">
              <w:rPr>
                <w:rFonts w:ascii="微软雅黑" w:eastAsia="微软雅黑" w:hAnsi="微软雅黑"/>
                <w:sz w:val="21"/>
                <w:szCs w:val="21"/>
                <w:lang w:val="zh-CN"/>
              </w:rPr>
              <w:t>code</w:t>
            </w:r>
          </w:p>
        </w:tc>
        <w:tc>
          <w:tcPr>
            <w:tcW w:w="882" w:type="pct"/>
          </w:tcPr>
          <w:p w:rsidR="007D450D" w:rsidRPr="007C4A01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7C4A01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大类编码</w:t>
            </w:r>
          </w:p>
        </w:tc>
        <w:tc>
          <w:tcPr>
            <w:tcW w:w="662" w:type="pct"/>
          </w:tcPr>
          <w:p w:rsidR="007D450D" w:rsidRPr="007C4A01" w:rsidRDefault="00EC29F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2282" w:type="pct"/>
          </w:tcPr>
          <w:p w:rsidR="007D450D" w:rsidRPr="007C4A01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</w:p>
        </w:tc>
      </w:tr>
      <w:tr w:rsidR="003C59A1" w:rsidRPr="00111875" w:rsidTr="009C60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74" w:type="pct"/>
          </w:tcPr>
          <w:p w:rsidR="007D450D" w:rsidRPr="007C4A01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7C4A01">
              <w:rPr>
                <w:rFonts w:ascii="微软雅黑" w:eastAsia="微软雅黑" w:hAnsi="微软雅黑"/>
                <w:sz w:val="21"/>
                <w:szCs w:val="21"/>
                <w:lang w:val="zh-CN"/>
              </w:rPr>
              <w:t>mid_type_code</w:t>
            </w:r>
          </w:p>
        </w:tc>
        <w:tc>
          <w:tcPr>
            <w:tcW w:w="882" w:type="pct"/>
          </w:tcPr>
          <w:p w:rsidR="007D450D" w:rsidRPr="007C4A01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7C4A01">
              <w:rPr>
                <w:rFonts w:ascii="微软雅黑" w:eastAsia="微软雅黑" w:hAnsi="微软雅黑"/>
                <w:sz w:val="21"/>
                <w:szCs w:val="21"/>
                <w:lang w:val="zh-CN"/>
              </w:rPr>
              <w:t>中类编码</w:t>
            </w:r>
          </w:p>
        </w:tc>
        <w:tc>
          <w:tcPr>
            <w:tcW w:w="662" w:type="pct"/>
          </w:tcPr>
          <w:p w:rsidR="007D450D" w:rsidRPr="007C4A01" w:rsidRDefault="00EC29F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2282" w:type="pct"/>
          </w:tcPr>
          <w:p w:rsidR="007D450D" w:rsidRPr="007C4A01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</w:p>
        </w:tc>
      </w:tr>
      <w:tr w:rsidR="003C59A1" w:rsidRPr="00111875" w:rsidTr="009C6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4" w:type="pct"/>
          </w:tcPr>
          <w:p w:rsidR="007D450D" w:rsidRPr="009C6052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9C6052">
              <w:rPr>
                <w:rFonts w:ascii="微软雅黑" w:eastAsia="微软雅黑" w:hAnsi="微软雅黑"/>
                <w:sz w:val="21"/>
                <w:szCs w:val="21"/>
                <w:lang w:val="zh-CN"/>
              </w:rPr>
              <w:t>lng</w:t>
            </w:r>
          </w:p>
        </w:tc>
        <w:tc>
          <w:tcPr>
            <w:tcW w:w="882" w:type="pct"/>
          </w:tcPr>
          <w:p w:rsidR="007D450D" w:rsidRPr="009C6052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9C6052">
              <w:rPr>
                <w:rFonts w:ascii="微软雅黑" w:eastAsia="微软雅黑" w:hAnsi="微软雅黑"/>
                <w:sz w:val="21"/>
                <w:szCs w:val="21"/>
                <w:lang w:val="zh-CN"/>
              </w:rPr>
              <w:t>经度</w:t>
            </w:r>
          </w:p>
        </w:tc>
        <w:tc>
          <w:tcPr>
            <w:tcW w:w="662" w:type="pct"/>
          </w:tcPr>
          <w:p w:rsidR="007D450D" w:rsidRPr="009C6052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9C6052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Double</w:t>
            </w:r>
          </w:p>
        </w:tc>
        <w:tc>
          <w:tcPr>
            <w:tcW w:w="2282" w:type="pct"/>
          </w:tcPr>
          <w:p w:rsidR="007D450D" w:rsidRPr="009C6052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</w:p>
        </w:tc>
      </w:tr>
      <w:tr w:rsidR="007D450D" w:rsidRPr="00111875" w:rsidTr="009C60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74" w:type="pct"/>
          </w:tcPr>
          <w:p w:rsidR="007D450D" w:rsidRPr="009C6052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9C6052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lat</w:t>
            </w:r>
          </w:p>
        </w:tc>
        <w:tc>
          <w:tcPr>
            <w:tcW w:w="882" w:type="pct"/>
          </w:tcPr>
          <w:p w:rsidR="007D450D" w:rsidRPr="009C6052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9C6052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纬度</w:t>
            </w:r>
          </w:p>
        </w:tc>
        <w:tc>
          <w:tcPr>
            <w:tcW w:w="662" w:type="pct"/>
          </w:tcPr>
          <w:p w:rsidR="007D450D" w:rsidRPr="009C6052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9C6052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Double</w:t>
            </w:r>
          </w:p>
        </w:tc>
        <w:tc>
          <w:tcPr>
            <w:tcW w:w="2282" w:type="pct"/>
          </w:tcPr>
          <w:p w:rsidR="007D450D" w:rsidRPr="009C6052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</w:p>
        </w:tc>
      </w:tr>
      <w:tr w:rsidR="00224981" w:rsidRPr="00111875" w:rsidTr="009C6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4" w:type="pct"/>
          </w:tcPr>
          <w:p w:rsidR="00224981" w:rsidRPr="009C6052" w:rsidRDefault="00224981" w:rsidP="00224981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location</w:t>
            </w:r>
          </w:p>
        </w:tc>
        <w:tc>
          <w:tcPr>
            <w:tcW w:w="882" w:type="pct"/>
          </w:tcPr>
          <w:p w:rsidR="00224981" w:rsidRPr="009C6052" w:rsidRDefault="00224981" w:rsidP="00224981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经纬度索引字段</w:t>
            </w:r>
          </w:p>
        </w:tc>
        <w:tc>
          <w:tcPr>
            <w:tcW w:w="662" w:type="pct"/>
          </w:tcPr>
          <w:p w:rsidR="00224981" w:rsidRPr="009C6052" w:rsidRDefault="00224981" w:rsidP="00224981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Array</w:t>
            </w:r>
          </w:p>
        </w:tc>
        <w:tc>
          <w:tcPr>
            <w:tcW w:w="2282" w:type="pct"/>
          </w:tcPr>
          <w:p w:rsidR="00224981" w:rsidRPr="009C6052" w:rsidRDefault="00224981" w:rsidP="00224981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[</w:t>
            </w:r>
            <w:r>
              <w:rPr>
                <w:rFonts w:ascii="微软雅黑" w:eastAsia="微软雅黑" w:hAnsi="微软雅黑"/>
                <w:sz w:val="21"/>
                <w:szCs w:val="21"/>
                <w:lang w:val="zh-CN"/>
              </w:rPr>
              <w:t>lng,lat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]</w:t>
            </w:r>
          </w:p>
        </w:tc>
      </w:tr>
      <w:tr w:rsidR="007D450D" w:rsidRPr="00111875" w:rsidTr="009C60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74" w:type="pct"/>
          </w:tcPr>
          <w:p w:rsidR="007D450D" w:rsidRPr="00D66D20" w:rsidRDefault="00D66D20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D66D20">
              <w:rPr>
                <w:rFonts w:ascii="微软雅黑" w:eastAsia="微软雅黑" w:hAnsi="微软雅黑"/>
                <w:sz w:val="21"/>
                <w:szCs w:val="21"/>
                <w:lang w:val="zh-CN"/>
              </w:rPr>
              <w:t>m_date</w:t>
            </w:r>
          </w:p>
        </w:tc>
        <w:tc>
          <w:tcPr>
            <w:tcW w:w="882" w:type="pct"/>
          </w:tcPr>
          <w:p w:rsidR="007D450D" w:rsidRPr="00D66D20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D66D20">
              <w:rPr>
                <w:rFonts w:ascii="微软雅黑" w:eastAsia="微软雅黑" w:hAnsi="微软雅黑"/>
                <w:sz w:val="21"/>
                <w:szCs w:val="21"/>
                <w:lang w:val="zh-CN"/>
              </w:rPr>
              <w:t>更新时间</w:t>
            </w:r>
          </w:p>
        </w:tc>
        <w:tc>
          <w:tcPr>
            <w:tcW w:w="662" w:type="pct"/>
          </w:tcPr>
          <w:p w:rsidR="007D450D" w:rsidRPr="00D66D20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D66D20">
              <w:rPr>
                <w:rFonts w:ascii="微软雅黑" w:eastAsia="微软雅黑" w:hAnsi="微软雅黑"/>
                <w:sz w:val="21"/>
                <w:szCs w:val="21"/>
                <w:lang w:val="zh-CN"/>
              </w:rPr>
              <w:t>Date</w:t>
            </w:r>
          </w:p>
        </w:tc>
        <w:tc>
          <w:tcPr>
            <w:tcW w:w="2282" w:type="pct"/>
          </w:tcPr>
          <w:p w:rsidR="007D450D" w:rsidRPr="00D66D20" w:rsidRDefault="007D450D" w:rsidP="007D450D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</w:p>
        </w:tc>
      </w:tr>
      <w:tr w:rsidR="00D66D20" w:rsidRPr="00111875" w:rsidTr="009C6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4" w:type="pct"/>
          </w:tcPr>
          <w:p w:rsidR="00D66D20" w:rsidRPr="00D66D20" w:rsidRDefault="00D66D20" w:rsidP="00D66D20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D66D20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c_date</w:t>
            </w:r>
          </w:p>
        </w:tc>
        <w:tc>
          <w:tcPr>
            <w:tcW w:w="882" w:type="pct"/>
          </w:tcPr>
          <w:p w:rsidR="00D66D20" w:rsidRPr="00D66D20" w:rsidRDefault="00D66D20" w:rsidP="00D66D20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D66D20">
              <w:rPr>
                <w:rFonts w:ascii="微软雅黑" w:eastAsia="微软雅黑" w:hAnsi="微软雅黑"/>
                <w:sz w:val="21"/>
                <w:szCs w:val="21"/>
                <w:lang w:val="zh-CN"/>
              </w:rPr>
              <w:t>创建时间</w:t>
            </w:r>
          </w:p>
        </w:tc>
        <w:tc>
          <w:tcPr>
            <w:tcW w:w="662" w:type="pct"/>
          </w:tcPr>
          <w:p w:rsidR="00D66D20" w:rsidRPr="00D66D20" w:rsidRDefault="00D66D20" w:rsidP="00D66D20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D66D20">
              <w:rPr>
                <w:rFonts w:ascii="微软雅黑" w:eastAsia="微软雅黑" w:hAnsi="微软雅黑"/>
                <w:sz w:val="21"/>
                <w:szCs w:val="21"/>
                <w:lang w:val="zh-CN"/>
              </w:rPr>
              <w:t>Date</w:t>
            </w:r>
          </w:p>
        </w:tc>
        <w:tc>
          <w:tcPr>
            <w:tcW w:w="2282" w:type="pct"/>
          </w:tcPr>
          <w:p w:rsidR="00D66D20" w:rsidRPr="00D66D20" w:rsidRDefault="00D66D20" w:rsidP="00D66D20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</w:p>
        </w:tc>
      </w:tr>
      <w:tr w:rsidR="007D450D" w:rsidRPr="00111875" w:rsidTr="002A0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4"/>
          </w:tcPr>
          <w:p w:rsidR="007D450D" w:rsidRPr="007D450D" w:rsidRDefault="007D450D" w:rsidP="007D450D">
            <w:pPr>
              <w:jc w:val="left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D1122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备注</w:t>
            </w:r>
          </w:p>
          <w:p w:rsidR="00E811E8" w:rsidRDefault="007D450D" w:rsidP="008F0703">
            <w:pPr>
              <w:spacing w:line="240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E21A7">
              <w:rPr>
                <w:rFonts w:ascii="微软雅黑" w:eastAsia="微软雅黑" w:hAnsi="微软雅黑" w:hint="eastAsia"/>
                <w:sz w:val="24"/>
                <w:szCs w:val="24"/>
              </w:rPr>
              <w:t>索引：</w:t>
            </w:r>
            <w:proofErr w:type="spellStart"/>
            <w:r w:rsidR="008F0703" w:rsidRPr="009E21A7">
              <w:rPr>
                <w:rFonts w:ascii="微软雅黑" w:eastAsia="微软雅黑" w:hAnsi="微软雅黑"/>
                <w:sz w:val="24"/>
                <w:szCs w:val="24"/>
              </w:rPr>
              <w:t>mid_type_code</w:t>
            </w:r>
            <w:proofErr w:type="spellEnd"/>
            <w:r w:rsidR="008F0703" w:rsidRPr="007D450D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7D450D">
              <w:rPr>
                <w:rFonts w:ascii="微软雅黑" w:eastAsia="微软雅黑" w:hAnsi="微软雅黑"/>
                <w:sz w:val="24"/>
                <w:szCs w:val="24"/>
              </w:rPr>
              <w:t>+</w:t>
            </w:r>
            <w:proofErr w:type="spellStart"/>
            <w:r w:rsidRPr="007D450D">
              <w:rPr>
                <w:rFonts w:ascii="微软雅黑" w:eastAsia="微软雅黑" w:hAnsi="微软雅黑"/>
                <w:sz w:val="24"/>
                <w:szCs w:val="24"/>
              </w:rPr>
              <w:t>lng+lat</w:t>
            </w:r>
            <w:proofErr w:type="spellEnd"/>
            <w:r w:rsidRPr="007D450D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  <w:p w:rsidR="007D450D" w:rsidRDefault="0082215E" w:rsidP="008F0703">
            <w:pPr>
              <w:spacing w:line="240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唯一索引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uid</w:t>
            </w:r>
            <w:proofErr w:type="spellEnd"/>
          </w:p>
          <w:p w:rsidR="008F0703" w:rsidRPr="005D1122" w:rsidRDefault="008F0703" w:rsidP="009E21A7">
            <w:pPr>
              <w:spacing w:line="24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21A7">
              <w:rPr>
                <w:rFonts w:ascii="微软雅黑" w:eastAsia="微软雅黑" w:hAnsi="微软雅黑" w:hint="eastAsia"/>
                <w:sz w:val="24"/>
                <w:szCs w:val="24"/>
              </w:rPr>
              <w:t>空间索引:location+</w:t>
            </w:r>
            <w:r w:rsidRPr="009E21A7">
              <w:rPr>
                <w:rFonts w:ascii="微软雅黑" w:eastAsia="微软雅黑" w:hAnsi="微软雅黑"/>
                <w:sz w:val="24"/>
                <w:szCs w:val="24"/>
              </w:rPr>
              <w:t xml:space="preserve"> mid_type_code</w:t>
            </w:r>
          </w:p>
        </w:tc>
      </w:tr>
    </w:tbl>
    <w:p w:rsidR="007A7A5D" w:rsidRDefault="00604728" w:rsidP="007A7A5D">
      <w:pPr>
        <w:pStyle w:val="2"/>
      </w:pPr>
      <w:bookmarkStart w:id="15" w:name="_Toc511744183"/>
      <w:r>
        <w:rPr>
          <w:rFonts w:hint="eastAsia"/>
        </w:rPr>
        <w:t>成交数据</w:t>
      </w:r>
      <w:r w:rsidR="007A7A5D">
        <w:rPr>
          <w:rFonts w:hint="eastAsia"/>
        </w:rPr>
        <w:t>表（</w:t>
      </w:r>
      <w:proofErr w:type="spellStart"/>
      <w:r>
        <w:t>deal_price</w:t>
      </w:r>
      <w:proofErr w:type="spellEnd"/>
      <w:r w:rsidR="007A7A5D">
        <w:rPr>
          <w:rFonts w:hint="eastAsia"/>
        </w:rPr>
        <w:t>）</w:t>
      </w:r>
      <w:bookmarkEnd w:id="15"/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  <w:tblDescription w:val="任务列表"/>
      </w:tblPr>
      <w:tblGrid>
        <w:gridCol w:w="2533"/>
        <w:gridCol w:w="1903"/>
        <w:gridCol w:w="1429"/>
        <w:gridCol w:w="4925"/>
      </w:tblGrid>
      <w:tr w:rsidR="00BD54DE" w:rsidRPr="00111875" w:rsidTr="002A0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4" w:type="pct"/>
          </w:tcPr>
          <w:p w:rsidR="00BD54DE" w:rsidRPr="007C4A01" w:rsidRDefault="00BD54DE" w:rsidP="002A028F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7C4A01">
              <w:rPr>
                <w:rFonts w:ascii="微软雅黑" w:eastAsia="微软雅黑" w:hAnsi="微软雅黑"/>
                <w:sz w:val="21"/>
                <w:szCs w:val="21"/>
                <w:lang w:val="zh-CN"/>
              </w:rPr>
              <w:t>字段名称</w:t>
            </w:r>
          </w:p>
        </w:tc>
        <w:tc>
          <w:tcPr>
            <w:tcW w:w="882" w:type="pct"/>
          </w:tcPr>
          <w:p w:rsidR="00BD54DE" w:rsidRPr="007C4A01" w:rsidRDefault="00BD54DE" w:rsidP="002A028F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C4A01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字段</w:t>
            </w:r>
            <w:r w:rsidRPr="007C4A01">
              <w:rPr>
                <w:rFonts w:ascii="微软雅黑" w:eastAsia="微软雅黑" w:hAnsi="微软雅黑"/>
                <w:sz w:val="21"/>
                <w:szCs w:val="21"/>
                <w:lang w:val="zh-CN"/>
              </w:rPr>
              <w:t>描述</w:t>
            </w:r>
          </w:p>
        </w:tc>
        <w:tc>
          <w:tcPr>
            <w:tcW w:w="662" w:type="pct"/>
          </w:tcPr>
          <w:p w:rsidR="00BD54DE" w:rsidRPr="007C4A01" w:rsidRDefault="00BD54DE" w:rsidP="002A028F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C4A01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字段</w:t>
            </w:r>
            <w:r w:rsidRPr="007C4A01">
              <w:rPr>
                <w:rFonts w:ascii="微软雅黑" w:eastAsia="微软雅黑" w:hAnsi="微软雅黑"/>
                <w:sz w:val="21"/>
                <w:szCs w:val="21"/>
                <w:lang w:val="zh-CN"/>
              </w:rPr>
              <w:t>类型</w:t>
            </w:r>
          </w:p>
        </w:tc>
        <w:tc>
          <w:tcPr>
            <w:tcW w:w="2282" w:type="pct"/>
          </w:tcPr>
          <w:p w:rsidR="00BD54DE" w:rsidRPr="007C4A01" w:rsidRDefault="00BD54DE" w:rsidP="002A028F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C4A01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备注</w:t>
            </w:r>
          </w:p>
        </w:tc>
      </w:tr>
      <w:tr w:rsidR="00BD54DE" w:rsidRPr="00111875" w:rsidTr="002A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4" w:type="pct"/>
          </w:tcPr>
          <w:p w:rsidR="00BD54DE" w:rsidRPr="005D1122" w:rsidRDefault="00BD54DE" w:rsidP="002A028F">
            <w:pPr>
              <w:jc w:val="left"/>
              <w:rPr>
                <w:rFonts w:ascii="微软雅黑" w:eastAsia="微软雅黑" w:hAnsi="微软雅黑"/>
                <w:sz w:val="18"/>
                <w:szCs w:val="18"/>
                <w:lang w:val="zh-CN"/>
              </w:rPr>
            </w:pPr>
            <w:r w:rsidRPr="005D1122">
              <w:rPr>
                <w:rFonts w:ascii="微软雅黑" w:eastAsia="微软雅黑" w:hAnsi="微软雅黑" w:hint="eastAsia"/>
                <w:sz w:val="18"/>
                <w:szCs w:val="18"/>
                <w:lang w:val="zh-CN"/>
              </w:rPr>
              <w:t>_id</w:t>
            </w:r>
          </w:p>
        </w:tc>
        <w:tc>
          <w:tcPr>
            <w:tcW w:w="882" w:type="pct"/>
          </w:tcPr>
          <w:p w:rsidR="00BD54DE" w:rsidRPr="00111875" w:rsidRDefault="00BD54DE" w:rsidP="002A028F">
            <w:pPr>
              <w:jc w:val="left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唯一ID</w:t>
            </w:r>
          </w:p>
        </w:tc>
        <w:tc>
          <w:tcPr>
            <w:tcW w:w="662" w:type="pct"/>
          </w:tcPr>
          <w:p w:rsidR="00BD54DE" w:rsidRPr="00111875" w:rsidRDefault="00BD54DE" w:rsidP="002A028F">
            <w:pPr>
              <w:jc w:val="left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ObjectId</w:t>
            </w:r>
          </w:p>
        </w:tc>
        <w:tc>
          <w:tcPr>
            <w:tcW w:w="2282" w:type="pct"/>
          </w:tcPr>
          <w:p w:rsidR="00BD54DE" w:rsidRPr="00111875" w:rsidRDefault="00BD54DE" w:rsidP="002A028F">
            <w:pPr>
              <w:jc w:val="left"/>
              <w:rPr>
                <w:rFonts w:ascii="微软雅黑" w:eastAsia="微软雅黑" w:hAnsi="微软雅黑"/>
                <w:lang w:val="zh-CN"/>
              </w:rPr>
            </w:pPr>
          </w:p>
        </w:tc>
      </w:tr>
      <w:tr w:rsidR="00BD54DE" w:rsidRPr="00111875" w:rsidTr="002A0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74" w:type="pct"/>
          </w:tcPr>
          <w:p w:rsidR="00BD54DE" w:rsidRPr="007C4A01" w:rsidRDefault="00B8469B" w:rsidP="002A028F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val="zh-CN"/>
              </w:rPr>
              <w:t>city</w:t>
            </w:r>
          </w:p>
        </w:tc>
        <w:tc>
          <w:tcPr>
            <w:tcW w:w="882" w:type="pct"/>
          </w:tcPr>
          <w:p w:rsidR="00BD54DE" w:rsidRPr="007C4A01" w:rsidRDefault="00BD54DE" w:rsidP="002A028F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7C4A01">
              <w:rPr>
                <w:rFonts w:ascii="微软雅黑" w:eastAsia="微软雅黑" w:hAnsi="微软雅黑"/>
                <w:sz w:val="21"/>
                <w:szCs w:val="21"/>
                <w:lang w:val="zh-CN"/>
              </w:rPr>
              <w:t>城市</w:t>
            </w:r>
          </w:p>
        </w:tc>
        <w:tc>
          <w:tcPr>
            <w:tcW w:w="662" w:type="pct"/>
          </w:tcPr>
          <w:p w:rsidR="00BD54DE" w:rsidRPr="007C4A01" w:rsidRDefault="00BD54DE" w:rsidP="002A028F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7C4A01">
              <w:rPr>
                <w:rFonts w:ascii="微软雅黑" w:eastAsia="微软雅黑" w:hAnsi="微软雅黑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2282" w:type="pct"/>
          </w:tcPr>
          <w:p w:rsidR="00BD54DE" w:rsidRPr="007C4A01" w:rsidRDefault="00B8469B" w:rsidP="002A028F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proofErr w:type="gramStart"/>
            <w:r>
              <w:rPr>
                <w:rFonts w:ascii="微软雅黑" w:eastAsia="微软雅黑" w:hAnsi="微软雅黑"/>
                <w:sz w:val="21"/>
                <w:szCs w:val="21"/>
                <w:lang w:val="zh-CN"/>
              </w:rPr>
              <w:t>房价网标准</w:t>
            </w:r>
            <w:proofErr w:type="gramEnd"/>
            <w:r>
              <w:rPr>
                <w:rFonts w:ascii="微软雅黑" w:eastAsia="微软雅黑" w:hAnsi="微软雅黑"/>
                <w:sz w:val="21"/>
                <w:szCs w:val="21"/>
                <w:lang w:val="zh-CN"/>
              </w:rPr>
              <w:t>城市</w:t>
            </w:r>
          </w:p>
        </w:tc>
      </w:tr>
      <w:tr w:rsidR="00BD54DE" w:rsidRPr="00111875" w:rsidTr="002A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4" w:type="pct"/>
          </w:tcPr>
          <w:p w:rsidR="00BD54DE" w:rsidRPr="007C4A01" w:rsidRDefault="001956A7" w:rsidP="002A028F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region</w:t>
            </w:r>
          </w:p>
        </w:tc>
        <w:tc>
          <w:tcPr>
            <w:tcW w:w="882" w:type="pct"/>
          </w:tcPr>
          <w:p w:rsidR="00BD54DE" w:rsidRPr="007C4A01" w:rsidRDefault="00BD54DE" w:rsidP="002A028F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7C4A01">
              <w:rPr>
                <w:rFonts w:ascii="微软雅黑" w:eastAsia="微软雅黑" w:hAnsi="微软雅黑"/>
                <w:sz w:val="21"/>
                <w:szCs w:val="21"/>
                <w:lang w:val="zh-CN"/>
              </w:rPr>
              <w:t>区域</w:t>
            </w:r>
          </w:p>
        </w:tc>
        <w:tc>
          <w:tcPr>
            <w:tcW w:w="662" w:type="pct"/>
          </w:tcPr>
          <w:p w:rsidR="00BD54DE" w:rsidRPr="007C4A01" w:rsidRDefault="00BD54DE" w:rsidP="002A028F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7C4A01">
              <w:rPr>
                <w:rFonts w:ascii="微软雅黑" w:eastAsia="微软雅黑" w:hAnsi="微软雅黑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2282" w:type="pct"/>
          </w:tcPr>
          <w:p w:rsidR="00BD54DE" w:rsidRPr="007C4A01" w:rsidRDefault="001956A7" w:rsidP="002A028F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proofErr w:type="gramStart"/>
            <w:r>
              <w:rPr>
                <w:rFonts w:ascii="微软雅黑" w:eastAsia="微软雅黑" w:hAnsi="微软雅黑"/>
                <w:sz w:val="21"/>
                <w:szCs w:val="21"/>
                <w:lang w:val="zh-CN"/>
              </w:rPr>
              <w:t>房价网标准</w:t>
            </w:r>
            <w:proofErr w:type="gramEnd"/>
            <w:r w:rsidR="00444A8B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区域</w:t>
            </w:r>
          </w:p>
        </w:tc>
      </w:tr>
      <w:tr w:rsidR="00BD54DE" w:rsidRPr="00111875" w:rsidTr="002A0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74" w:type="pct"/>
          </w:tcPr>
          <w:p w:rsidR="00BD54DE" w:rsidRPr="007C4A01" w:rsidRDefault="00F86C7D" w:rsidP="002A028F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F86C7D">
              <w:rPr>
                <w:rFonts w:ascii="微软雅黑" w:eastAsia="微软雅黑" w:hAnsi="微软雅黑"/>
                <w:sz w:val="21"/>
                <w:szCs w:val="21"/>
                <w:lang w:val="zh-CN"/>
              </w:rPr>
              <w:t>district_name</w:t>
            </w:r>
          </w:p>
        </w:tc>
        <w:tc>
          <w:tcPr>
            <w:tcW w:w="882" w:type="pct"/>
          </w:tcPr>
          <w:p w:rsidR="00BD54DE" w:rsidRPr="007C4A01" w:rsidRDefault="00F86C7D" w:rsidP="002A028F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小区</w:t>
            </w:r>
            <w:r>
              <w:rPr>
                <w:rFonts w:ascii="微软雅黑" w:eastAsia="微软雅黑" w:hAnsi="微软雅黑"/>
                <w:sz w:val="21"/>
                <w:szCs w:val="21"/>
                <w:lang w:val="zh-CN"/>
              </w:rPr>
              <w:t>名</w:t>
            </w:r>
          </w:p>
        </w:tc>
        <w:tc>
          <w:tcPr>
            <w:tcW w:w="662" w:type="pct"/>
          </w:tcPr>
          <w:p w:rsidR="00BD54DE" w:rsidRPr="007C4A01" w:rsidRDefault="00F86C7D" w:rsidP="002A028F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2282" w:type="pct"/>
          </w:tcPr>
          <w:p w:rsidR="00BD54DE" w:rsidRPr="007C4A01" w:rsidRDefault="00BD54DE" w:rsidP="002A028F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</w:p>
        </w:tc>
      </w:tr>
      <w:tr w:rsidR="00BD54DE" w:rsidRPr="00111875" w:rsidTr="002A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4" w:type="pct"/>
          </w:tcPr>
          <w:p w:rsidR="00BD54DE" w:rsidRPr="007C4A01" w:rsidRDefault="00826422" w:rsidP="002A028F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826422">
              <w:rPr>
                <w:rFonts w:ascii="微软雅黑" w:eastAsia="微软雅黑" w:hAnsi="微软雅黑"/>
                <w:sz w:val="21"/>
                <w:szCs w:val="21"/>
                <w:lang w:val="zh-CN"/>
              </w:rPr>
              <w:t>avg_price</w:t>
            </w:r>
          </w:p>
        </w:tc>
        <w:tc>
          <w:tcPr>
            <w:tcW w:w="882" w:type="pct"/>
          </w:tcPr>
          <w:p w:rsidR="00BD54DE" w:rsidRPr="007C4A01" w:rsidRDefault="00826422" w:rsidP="002A028F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均价</w:t>
            </w:r>
          </w:p>
        </w:tc>
        <w:tc>
          <w:tcPr>
            <w:tcW w:w="662" w:type="pct"/>
          </w:tcPr>
          <w:p w:rsidR="00BD54DE" w:rsidRPr="007C4A01" w:rsidRDefault="00826422" w:rsidP="002A028F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Integer</w:t>
            </w:r>
          </w:p>
        </w:tc>
        <w:tc>
          <w:tcPr>
            <w:tcW w:w="2282" w:type="pct"/>
          </w:tcPr>
          <w:p w:rsidR="00BD54DE" w:rsidRPr="007C4A01" w:rsidRDefault="00BD54DE" w:rsidP="00826422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</w:p>
        </w:tc>
      </w:tr>
      <w:tr w:rsidR="00BD54DE" w:rsidRPr="00111875" w:rsidTr="002A0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74" w:type="pct"/>
          </w:tcPr>
          <w:p w:rsidR="00BD54DE" w:rsidRPr="007C4A01" w:rsidRDefault="00826422" w:rsidP="002A028F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826422">
              <w:rPr>
                <w:rFonts w:ascii="微软雅黑" w:eastAsia="微软雅黑" w:hAnsi="微软雅黑"/>
                <w:sz w:val="21"/>
                <w:szCs w:val="21"/>
                <w:lang w:val="zh-CN"/>
              </w:rPr>
              <w:t>total_price</w:t>
            </w:r>
          </w:p>
        </w:tc>
        <w:tc>
          <w:tcPr>
            <w:tcW w:w="882" w:type="pct"/>
          </w:tcPr>
          <w:p w:rsidR="00BD54DE" w:rsidRPr="007C4A01" w:rsidRDefault="00826422" w:rsidP="002A028F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总价</w:t>
            </w:r>
          </w:p>
        </w:tc>
        <w:tc>
          <w:tcPr>
            <w:tcW w:w="662" w:type="pct"/>
          </w:tcPr>
          <w:p w:rsidR="00BD54DE" w:rsidRPr="007C4A01" w:rsidRDefault="00826422" w:rsidP="002A028F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Integer</w:t>
            </w:r>
          </w:p>
        </w:tc>
        <w:tc>
          <w:tcPr>
            <w:tcW w:w="2282" w:type="pct"/>
          </w:tcPr>
          <w:p w:rsidR="00BD54DE" w:rsidRPr="007C4A01" w:rsidRDefault="00BD54DE" w:rsidP="002A028F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</w:p>
        </w:tc>
      </w:tr>
      <w:tr w:rsidR="002A028F" w:rsidRPr="00111875" w:rsidTr="002A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4" w:type="pct"/>
          </w:tcPr>
          <w:p w:rsidR="002A028F" w:rsidRPr="00826422" w:rsidRDefault="002A028F" w:rsidP="002A028F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2A028F">
              <w:rPr>
                <w:rFonts w:ascii="微软雅黑" w:eastAsia="微软雅黑" w:hAnsi="微软雅黑"/>
                <w:sz w:val="21"/>
                <w:szCs w:val="21"/>
                <w:lang w:val="zh-CN"/>
              </w:rPr>
              <w:t>house_num</w:t>
            </w:r>
          </w:p>
        </w:tc>
        <w:tc>
          <w:tcPr>
            <w:tcW w:w="882" w:type="pct"/>
          </w:tcPr>
          <w:p w:rsidR="002A028F" w:rsidRDefault="002A028F" w:rsidP="002A028F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楼栋号</w:t>
            </w:r>
          </w:p>
        </w:tc>
        <w:tc>
          <w:tcPr>
            <w:tcW w:w="662" w:type="pct"/>
          </w:tcPr>
          <w:p w:rsidR="002A028F" w:rsidRDefault="002A028F" w:rsidP="002A028F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2282" w:type="pct"/>
          </w:tcPr>
          <w:p w:rsidR="002A028F" w:rsidRDefault="002A028F" w:rsidP="002A028F">
            <w:pPr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</w:p>
        </w:tc>
      </w:tr>
      <w:tr w:rsidR="002A028F" w:rsidRPr="00111875" w:rsidTr="002A0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74" w:type="pct"/>
          </w:tcPr>
          <w:p w:rsidR="002A028F" w:rsidRPr="002A028F" w:rsidRDefault="002A028F" w:rsidP="002A028F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2A028F">
              <w:rPr>
                <w:rFonts w:ascii="微软雅黑" w:eastAsia="微软雅黑" w:hAnsi="微软雅黑"/>
                <w:sz w:val="21"/>
                <w:szCs w:val="21"/>
                <w:lang w:val="zh-CN"/>
              </w:rPr>
              <w:t>unit_num</w:t>
            </w:r>
          </w:p>
        </w:tc>
        <w:tc>
          <w:tcPr>
            <w:tcW w:w="882" w:type="pct"/>
          </w:tcPr>
          <w:p w:rsidR="002A028F" w:rsidRDefault="002A028F" w:rsidP="002A028F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单元号</w:t>
            </w:r>
          </w:p>
        </w:tc>
        <w:tc>
          <w:tcPr>
            <w:tcW w:w="662" w:type="pct"/>
          </w:tcPr>
          <w:p w:rsidR="002A028F" w:rsidRDefault="002A028F" w:rsidP="002A028F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2282" w:type="pct"/>
          </w:tcPr>
          <w:p w:rsidR="002A028F" w:rsidRDefault="002A028F" w:rsidP="002A028F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</w:p>
        </w:tc>
      </w:tr>
      <w:tr w:rsidR="002A028F" w:rsidRPr="00111875" w:rsidTr="002A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4" w:type="pct"/>
          </w:tcPr>
          <w:p w:rsidR="002A028F" w:rsidRPr="002A028F" w:rsidRDefault="002A028F" w:rsidP="00FE19CB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2A028F">
              <w:rPr>
                <w:rFonts w:ascii="微软雅黑" w:eastAsia="微软雅黑" w:hAnsi="微软雅黑"/>
                <w:sz w:val="21"/>
                <w:szCs w:val="21"/>
                <w:lang w:val="zh-CN"/>
              </w:rPr>
              <w:t>room_num</w:t>
            </w:r>
          </w:p>
        </w:tc>
        <w:tc>
          <w:tcPr>
            <w:tcW w:w="882" w:type="pct"/>
          </w:tcPr>
          <w:p w:rsidR="002A028F" w:rsidRDefault="002A028F" w:rsidP="00FE19CB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室号</w:t>
            </w:r>
          </w:p>
        </w:tc>
        <w:tc>
          <w:tcPr>
            <w:tcW w:w="662" w:type="pct"/>
          </w:tcPr>
          <w:p w:rsidR="002A028F" w:rsidRDefault="00FE19CB" w:rsidP="00FE19CB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2282" w:type="pct"/>
          </w:tcPr>
          <w:p w:rsidR="002A028F" w:rsidRDefault="002A028F" w:rsidP="00FE19CB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</w:p>
        </w:tc>
      </w:tr>
      <w:tr w:rsidR="00FE19CB" w:rsidRPr="00111875" w:rsidTr="002A0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74" w:type="pct"/>
          </w:tcPr>
          <w:p w:rsidR="00FE19CB" w:rsidRPr="002A028F" w:rsidRDefault="00FE19CB" w:rsidP="00FE19CB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val="zh-CN"/>
              </w:rPr>
              <w:t>area</w:t>
            </w:r>
          </w:p>
        </w:tc>
        <w:tc>
          <w:tcPr>
            <w:tcW w:w="882" w:type="pct"/>
          </w:tcPr>
          <w:p w:rsidR="00FE19CB" w:rsidRDefault="00FE19CB" w:rsidP="00FE19CB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面积</w:t>
            </w:r>
          </w:p>
        </w:tc>
        <w:tc>
          <w:tcPr>
            <w:tcW w:w="662" w:type="pct"/>
          </w:tcPr>
          <w:p w:rsidR="00FE19CB" w:rsidRDefault="00FE19CB" w:rsidP="00FE19CB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Double</w:t>
            </w:r>
          </w:p>
        </w:tc>
        <w:tc>
          <w:tcPr>
            <w:tcW w:w="2282" w:type="pct"/>
          </w:tcPr>
          <w:p w:rsidR="00FE19CB" w:rsidRDefault="00FE19CB" w:rsidP="00FE19CB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</w:p>
        </w:tc>
      </w:tr>
      <w:tr w:rsidR="00FE19CB" w:rsidRPr="00111875" w:rsidTr="002A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4" w:type="pct"/>
          </w:tcPr>
          <w:p w:rsidR="00FE19CB" w:rsidRPr="002A028F" w:rsidRDefault="00FE19CB" w:rsidP="00FE19CB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FE19CB">
              <w:rPr>
                <w:rFonts w:ascii="微软雅黑" w:eastAsia="微软雅黑" w:hAnsi="微软雅黑"/>
                <w:sz w:val="21"/>
                <w:szCs w:val="21"/>
                <w:lang w:val="zh-CN"/>
              </w:rPr>
              <w:t>direction</w:t>
            </w:r>
          </w:p>
        </w:tc>
        <w:tc>
          <w:tcPr>
            <w:tcW w:w="882" w:type="pct"/>
          </w:tcPr>
          <w:p w:rsidR="00FE19CB" w:rsidRDefault="00FE19CB" w:rsidP="00FE19CB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朝向</w:t>
            </w:r>
          </w:p>
        </w:tc>
        <w:tc>
          <w:tcPr>
            <w:tcW w:w="662" w:type="pct"/>
          </w:tcPr>
          <w:p w:rsidR="00FE19CB" w:rsidRDefault="00FE19CB" w:rsidP="00FE19CB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2282" w:type="pct"/>
          </w:tcPr>
          <w:p w:rsidR="00FE19CB" w:rsidRDefault="00FE19CB" w:rsidP="00FE19CB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</w:p>
        </w:tc>
      </w:tr>
      <w:tr w:rsidR="00957B68" w:rsidRPr="00111875" w:rsidTr="002A0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74" w:type="pct"/>
          </w:tcPr>
          <w:p w:rsidR="00957B68" w:rsidRPr="00FE19CB" w:rsidRDefault="00957B68" w:rsidP="00957B68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957B68">
              <w:rPr>
                <w:rFonts w:ascii="微软雅黑" w:eastAsia="微软雅黑" w:hAnsi="微软雅黑"/>
                <w:sz w:val="21"/>
                <w:szCs w:val="21"/>
                <w:lang w:val="zh-CN"/>
              </w:rPr>
              <w:t>fitment</w:t>
            </w:r>
          </w:p>
        </w:tc>
        <w:tc>
          <w:tcPr>
            <w:tcW w:w="882" w:type="pct"/>
          </w:tcPr>
          <w:p w:rsidR="00957B68" w:rsidRDefault="00957B68" w:rsidP="00957B68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装修</w:t>
            </w:r>
          </w:p>
        </w:tc>
        <w:tc>
          <w:tcPr>
            <w:tcW w:w="662" w:type="pct"/>
          </w:tcPr>
          <w:p w:rsidR="00957B68" w:rsidRDefault="00957B68" w:rsidP="00957B68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2282" w:type="pct"/>
          </w:tcPr>
          <w:p w:rsidR="00957B68" w:rsidRDefault="00957B68" w:rsidP="00957B68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</w:p>
        </w:tc>
      </w:tr>
      <w:tr w:rsidR="00FE19CB" w:rsidRPr="00111875" w:rsidTr="002A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4" w:type="pct"/>
          </w:tcPr>
          <w:p w:rsidR="00FE19CB" w:rsidRPr="002A028F" w:rsidRDefault="001572EC" w:rsidP="001572EC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1572EC">
              <w:rPr>
                <w:rFonts w:ascii="微软雅黑" w:eastAsia="微软雅黑" w:hAnsi="微软雅黑"/>
                <w:sz w:val="21"/>
                <w:szCs w:val="21"/>
                <w:lang w:val="zh-CN"/>
              </w:rPr>
              <w:t>source</w:t>
            </w:r>
          </w:p>
        </w:tc>
        <w:tc>
          <w:tcPr>
            <w:tcW w:w="882" w:type="pct"/>
          </w:tcPr>
          <w:p w:rsidR="00FE19CB" w:rsidRDefault="001572EC" w:rsidP="001572EC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来源</w:t>
            </w:r>
          </w:p>
        </w:tc>
        <w:tc>
          <w:tcPr>
            <w:tcW w:w="662" w:type="pct"/>
          </w:tcPr>
          <w:p w:rsidR="00FE19CB" w:rsidRDefault="001572EC" w:rsidP="001572EC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2282" w:type="pct"/>
          </w:tcPr>
          <w:p w:rsidR="00FE19CB" w:rsidRDefault="00957B68" w:rsidP="00957B68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val="zh-CN"/>
              </w:rPr>
              <w:t>抓取网站标示</w:t>
            </w:r>
          </w:p>
        </w:tc>
      </w:tr>
      <w:tr w:rsidR="00FE19CB" w:rsidRPr="00111875" w:rsidTr="002A0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74" w:type="pct"/>
          </w:tcPr>
          <w:p w:rsidR="00FE19CB" w:rsidRPr="002A028F" w:rsidRDefault="00957B68" w:rsidP="00957B68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val="zh-CN"/>
              </w:rPr>
              <w:t>room</w:t>
            </w:r>
          </w:p>
        </w:tc>
        <w:tc>
          <w:tcPr>
            <w:tcW w:w="882" w:type="pct"/>
          </w:tcPr>
          <w:p w:rsidR="00FE19CB" w:rsidRDefault="00957B68" w:rsidP="00957B68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室数</w:t>
            </w:r>
            <w:proofErr w:type="gramEnd"/>
          </w:p>
        </w:tc>
        <w:tc>
          <w:tcPr>
            <w:tcW w:w="662" w:type="pct"/>
          </w:tcPr>
          <w:p w:rsidR="00FE19CB" w:rsidRDefault="00957B68" w:rsidP="00957B68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Integer</w:t>
            </w:r>
          </w:p>
        </w:tc>
        <w:tc>
          <w:tcPr>
            <w:tcW w:w="2282" w:type="pct"/>
          </w:tcPr>
          <w:p w:rsidR="00FE19CB" w:rsidRDefault="00FE19CB" w:rsidP="00957B68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</w:p>
        </w:tc>
      </w:tr>
      <w:tr w:rsidR="00FE19CB" w:rsidRPr="00111875" w:rsidTr="002A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4" w:type="pct"/>
          </w:tcPr>
          <w:p w:rsidR="00FE19CB" w:rsidRPr="002A028F" w:rsidRDefault="00957B68" w:rsidP="00957B68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val="zh-CN"/>
              </w:rPr>
              <w:t>hall</w:t>
            </w:r>
          </w:p>
        </w:tc>
        <w:tc>
          <w:tcPr>
            <w:tcW w:w="882" w:type="pct"/>
          </w:tcPr>
          <w:p w:rsidR="00FE19CB" w:rsidRDefault="00957B68" w:rsidP="00957B68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厅数</w:t>
            </w:r>
            <w:proofErr w:type="gramEnd"/>
          </w:p>
        </w:tc>
        <w:tc>
          <w:tcPr>
            <w:tcW w:w="662" w:type="pct"/>
          </w:tcPr>
          <w:p w:rsidR="00FE19CB" w:rsidRDefault="00957B68" w:rsidP="00957B68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Integer</w:t>
            </w:r>
          </w:p>
        </w:tc>
        <w:tc>
          <w:tcPr>
            <w:tcW w:w="2282" w:type="pct"/>
          </w:tcPr>
          <w:p w:rsidR="00FE19CB" w:rsidRDefault="00FE19CB" w:rsidP="00957B68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</w:p>
        </w:tc>
      </w:tr>
      <w:tr w:rsidR="00957B68" w:rsidRPr="00111875" w:rsidTr="002A0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74" w:type="pct"/>
          </w:tcPr>
          <w:p w:rsidR="00957B68" w:rsidRDefault="00957B68" w:rsidP="00957B68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val="zh-CN"/>
              </w:rPr>
              <w:t>toilet</w:t>
            </w:r>
          </w:p>
        </w:tc>
        <w:tc>
          <w:tcPr>
            <w:tcW w:w="882" w:type="pct"/>
          </w:tcPr>
          <w:p w:rsidR="00957B68" w:rsidRDefault="00957B68" w:rsidP="00957B68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卫数</w:t>
            </w:r>
            <w:proofErr w:type="gramEnd"/>
          </w:p>
        </w:tc>
        <w:tc>
          <w:tcPr>
            <w:tcW w:w="662" w:type="pct"/>
          </w:tcPr>
          <w:p w:rsidR="00957B68" w:rsidRDefault="00957B68" w:rsidP="00957B68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Integer</w:t>
            </w:r>
          </w:p>
        </w:tc>
        <w:tc>
          <w:tcPr>
            <w:tcW w:w="2282" w:type="pct"/>
          </w:tcPr>
          <w:p w:rsidR="00957B68" w:rsidRDefault="00957B68" w:rsidP="00957B68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</w:p>
        </w:tc>
      </w:tr>
      <w:tr w:rsidR="00957B68" w:rsidRPr="00111875" w:rsidTr="002A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4" w:type="pct"/>
          </w:tcPr>
          <w:p w:rsidR="00957B68" w:rsidRDefault="00957B68" w:rsidP="00957B68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val="zh-CN"/>
              </w:rPr>
              <w:t>height</w:t>
            </w:r>
          </w:p>
        </w:tc>
        <w:tc>
          <w:tcPr>
            <w:tcW w:w="882" w:type="pct"/>
          </w:tcPr>
          <w:p w:rsidR="00957B68" w:rsidRDefault="00957B68" w:rsidP="00957B68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总楼层</w:t>
            </w:r>
          </w:p>
        </w:tc>
        <w:tc>
          <w:tcPr>
            <w:tcW w:w="662" w:type="pct"/>
          </w:tcPr>
          <w:p w:rsidR="00957B68" w:rsidRDefault="00957B68" w:rsidP="00957B68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Integer</w:t>
            </w:r>
          </w:p>
        </w:tc>
        <w:tc>
          <w:tcPr>
            <w:tcW w:w="2282" w:type="pct"/>
          </w:tcPr>
          <w:p w:rsidR="00957B68" w:rsidRDefault="00957B68" w:rsidP="00957B68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</w:p>
        </w:tc>
      </w:tr>
      <w:tr w:rsidR="00957B68" w:rsidRPr="00111875" w:rsidTr="002A0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74" w:type="pct"/>
          </w:tcPr>
          <w:p w:rsidR="00957B68" w:rsidRDefault="00957B68" w:rsidP="00957B68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957B68">
              <w:rPr>
                <w:rFonts w:ascii="微软雅黑" w:eastAsia="微软雅黑" w:hAnsi="微软雅黑"/>
                <w:sz w:val="21"/>
                <w:szCs w:val="21"/>
                <w:lang w:val="zh-CN"/>
              </w:rPr>
              <w:t>floor</w:t>
            </w:r>
          </w:p>
        </w:tc>
        <w:tc>
          <w:tcPr>
            <w:tcW w:w="882" w:type="pct"/>
          </w:tcPr>
          <w:p w:rsidR="00957B68" w:rsidRDefault="00957B68" w:rsidP="00957B68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所在楼层</w:t>
            </w:r>
          </w:p>
        </w:tc>
        <w:tc>
          <w:tcPr>
            <w:tcW w:w="662" w:type="pct"/>
          </w:tcPr>
          <w:p w:rsidR="00957B68" w:rsidRDefault="00957B68" w:rsidP="00957B68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Integer</w:t>
            </w:r>
          </w:p>
        </w:tc>
        <w:tc>
          <w:tcPr>
            <w:tcW w:w="2282" w:type="pct"/>
          </w:tcPr>
          <w:p w:rsidR="00957B68" w:rsidRDefault="00957B68" w:rsidP="00957B68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</w:p>
        </w:tc>
      </w:tr>
      <w:tr w:rsidR="003770C7" w:rsidRPr="00111875" w:rsidTr="002A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4" w:type="pct"/>
          </w:tcPr>
          <w:p w:rsidR="003770C7" w:rsidRPr="00957B68" w:rsidRDefault="003770C7" w:rsidP="003770C7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proofErr w:type="spellStart"/>
            <w:r w:rsidRPr="003770C7">
              <w:rPr>
                <w:rFonts w:ascii="微软雅黑" w:eastAsia="微软雅黑" w:hAnsi="微软雅黑"/>
                <w:sz w:val="24"/>
                <w:szCs w:val="24"/>
              </w:rPr>
              <w:t>trade_date</w:t>
            </w:r>
            <w:proofErr w:type="spellEnd"/>
          </w:p>
        </w:tc>
        <w:tc>
          <w:tcPr>
            <w:tcW w:w="882" w:type="pct"/>
          </w:tcPr>
          <w:p w:rsidR="003770C7" w:rsidRDefault="003770C7" w:rsidP="003770C7">
            <w:pPr>
              <w:jc w:val="left"/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成交</w:t>
            </w:r>
            <w:r w:rsidR="00DA1F10"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  <w:t>日期</w:t>
            </w:r>
          </w:p>
        </w:tc>
        <w:tc>
          <w:tcPr>
            <w:tcW w:w="662" w:type="pct"/>
          </w:tcPr>
          <w:p w:rsidR="003770C7" w:rsidRDefault="003770C7" w:rsidP="003770C7">
            <w:pPr>
              <w:jc w:val="left"/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</w:pPr>
            <w:r w:rsidRPr="00D66D20">
              <w:rPr>
                <w:rFonts w:ascii="微软雅黑" w:eastAsia="微软雅黑" w:hAnsi="微软雅黑"/>
                <w:sz w:val="21"/>
                <w:szCs w:val="21"/>
                <w:lang w:val="zh-CN"/>
              </w:rPr>
              <w:t>Date</w:t>
            </w:r>
          </w:p>
        </w:tc>
        <w:tc>
          <w:tcPr>
            <w:tcW w:w="2282" w:type="pct"/>
          </w:tcPr>
          <w:p w:rsidR="003770C7" w:rsidRDefault="003770C7" w:rsidP="003770C7">
            <w:pPr>
              <w:jc w:val="left"/>
              <w:rPr>
                <w:rFonts w:ascii="微软雅黑" w:eastAsia="微软雅黑" w:hAnsi="微软雅黑" w:hint="eastAsia"/>
                <w:sz w:val="21"/>
                <w:szCs w:val="21"/>
                <w:lang w:val="zh-CN"/>
              </w:rPr>
            </w:pPr>
            <w:bookmarkStart w:id="16" w:name="_GoBack"/>
            <w:bookmarkEnd w:id="16"/>
          </w:p>
        </w:tc>
      </w:tr>
      <w:tr w:rsidR="002A028F" w:rsidRPr="00111875" w:rsidTr="002A0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74" w:type="pct"/>
          </w:tcPr>
          <w:p w:rsidR="00BD54DE" w:rsidRPr="00D66D20" w:rsidRDefault="00BD54DE" w:rsidP="002A028F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D66D20">
              <w:rPr>
                <w:rFonts w:ascii="微软雅黑" w:eastAsia="微软雅黑" w:hAnsi="微软雅黑"/>
                <w:sz w:val="21"/>
                <w:szCs w:val="21"/>
                <w:lang w:val="zh-CN"/>
              </w:rPr>
              <w:t>m_date</w:t>
            </w:r>
          </w:p>
        </w:tc>
        <w:tc>
          <w:tcPr>
            <w:tcW w:w="882" w:type="pct"/>
          </w:tcPr>
          <w:p w:rsidR="00BD54DE" w:rsidRPr="00D66D20" w:rsidRDefault="00BD54DE" w:rsidP="002A028F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D66D20">
              <w:rPr>
                <w:rFonts w:ascii="微软雅黑" w:eastAsia="微软雅黑" w:hAnsi="微软雅黑"/>
                <w:sz w:val="21"/>
                <w:szCs w:val="21"/>
                <w:lang w:val="zh-CN"/>
              </w:rPr>
              <w:t>更新时间</w:t>
            </w:r>
          </w:p>
        </w:tc>
        <w:tc>
          <w:tcPr>
            <w:tcW w:w="662" w:type="pct"/>
          </w:tcPr>
          <w:p w:rsidR="00BD54DE" w:rsidRPr="00D66D20" w:rsidRDefault="00BD54DE" w:rsidP="002A028F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D66D20">
              <w:rPr>
                <w:rFonts w:ascii="微软雅黑" w:eastAsia="微软雅黑" w:hAnsi="微软雅黑"/>
                <w:sz w:val="21"/>
                <w:szCs w:val="21"/>
                <w:lang w:val="zh-CN"/>
              </w:rPr>
              <w:t>Date</w:t>
            </w:r>
          </w:p>
        </w:tc>
        <w:tc>
          <w:tcPr>
            <w:tcW w:w="2282" w:type="pct"/>
          </w:tcPr>
          <w:p w:rsidR="00BD54DE" w:rsidRPr="00D66D20" w:rsidRDefault="00BD54DE" w:rsidP="002A028F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</w:p>
        </w:tc>
      </w:tr>
      <w:tr w:rsidR="002A028F" w:rsidRPr="00111875" w:rsidTr="002A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4" w:type="pct"/>
          </w:tcPr>
          <w:p w:rsidR="00BD54DE" w:rsidRPr="00D66D20" w:rsidRDefault="00FE19CB" w:rsidP="002A028F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AC793D">
              <w:rPr>
                <w:rFonts w:ascii="微软雅黑" w:eastAsia="微软雅黑" w:hAnsi="微软雅黑"/>
                <w:sz w:val="21"/>
                <w:szCs w:val="21"/>
                <w:lang w:val="zh-CN"/>
              </w:rPr>
              <w:t>create_date</w:t>
            </w:r>
          </w:p>
        </w:tc>
        <w:tc>
          <w:tcPr>
            <w:tcW w:w="882" w:type="pct"/>
          </w:tcPr>
          <w:p w:rsidR="00BD54DE" w:rsidRPr="00D66D20" w:rsidRDefault="00BD54DE" w:rsidP="002A028F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D66D20">
              <w:rPr>
                <w:rFonts w:ascii="微软雅黑" w:eastAsia="微软雅黑" w:hAnsi="微软雅黑"/>
                <w:sz w:val="21"/>
                <w:szCs w:val="21"/>
                <w:lang w:val="zh-CN"/>
              </w:rPr>
              <w:t>创建时间</w:t>
            </w:r>
          </w:p>
        </w:tc>
        <w:tc>
          <w:tcPr>
            <w:tcW w:w="662" w:type="pct"/>
          </w:tcPr>
          <w:p w:rsidR="00BD54DE" w:rsidRPr="00D66D20" w:rsidRDefault="00BD54DE" w:rsidP="002A028F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  <w:r w:rsidRPr="00D66D20">
              <w:rPr>
                <w:rFonts w:ascii="微软雅黑" w:eastAsia="微软雅黑" w:hAnsi="微软雅黑"/>
                <w:sz w:val="21"/>
                <w:szCs w:val="21"/>
                <w:lang w:val="zh-CN"/>
              </w:rPr>
              <w:t>Date</w:t>
            </w:r>
          </w:p>
        </w:tc>
        <w:tc>
          <w:tcPr>
            <w:tcW w:w="2282" w:type="pct"/>
          </w:tcPr>
          <w:p w:rsidR="00BD54DE" w:rsidRPr="00D66D20" w:rsidRDefault="00BD54DE" w:rsidP="002A028F">
            <w:pPr>
              <w:jc w:val="left"/>
              <w:rPr>
                <w:rFonts w:ascii="微软雅黑" w:eastAsia="微软雅黑" w:hAnsi="微软雅黑"/>
                <w:sz w:val="21"/>
                <w:szCs w:val="21"/>
                <w:lang w:val="zh-CN"/>
              </w:rPr>
            </w:pPr>
          </w:p>
        </w:tc>
      </w:tr>
      <w:tr w:rsidR="00BD54DE" w:rsidRPr="00111875" w:rsidTr="002A0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4"/>
          </w:tcPr>
          <w:p w:rsidR="00BD54DE" w:rsidRPr="007D450D" w:rsidRDefault="00BD54DE" w:rsidP="002A028F">
            <w:pPr>
              <w:jc w:val="left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D1122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备注</w:t>
            </w:r>
          </w:p>
          <w:p w:rsidR="00BD54DE" w:rsidRDefault="00BD54DE" w:rsidP="002A028F">
            <w:pPr>
              <w:spacing w:line="240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唯一索引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  <w:r w:rsidR="00943E71" w:rsidRPr="00943E71">
              <w:rPr>
                <w:rFonts w:ascii="微软雅黑" w:eastAsia="微软雅黑" w:hAnsi="微软雅黑"/>
                <w:sz w:val="24"/>
                <w:szCs w:val="24"/>
              </w:rPr>
              <w:t>city</w:t>
            </w:r>
            <w:r w:rsidR="00943E71">
              <w:rPr>
                <w:rFonts w:ascii="微软雅黑" w:eastAsia="微软雅黑" w:hAnsi="微软雅黑"/>
                <w:sz w:val="24"/>
                <w:szCs w:val="24"/>
              </w:rPr>
              <w:t>+</w:t>
            </w:r>
            <w:r w:rsidR="00943E71">
              <w:t xml:space="preserve"> </w:t>
            </w:r>
            <w:r w:rsidR="00943E71" w:rsidRPr="00943E71">
              <w:rPr>
                <w:rFonts w:ascii="微软雅黑" w:eastAsia="微软雅黑" w:hAnsi="微软雅黑"/>
                <w:sz w:val="24"/>
                <w:szCs w:val="24"/>
              </w:rPr>
              <w:t>region</w:t>
            </w:r>
            <w:r w:rsidR="00943E71">
              <w:rPr>
                <w:rFonts w:ascii="微软雅黑" w:eastAsia="微软雅黑" w:hAnsi="微软雅黑"/>
                <w:sz w:val="24"/>
                <w:szCs w:val="24"/>
              </w:rPr>
              <w:t>+</w:t>
            </w:r>
            <w:r w:rsidR="00943E71">
              <w:t xml:space="preserve"> </w:t>
            </w:r>
            <w:proofErr w:type="spellStart"/>
            <w:r w:rsidR="00943E71" w:rsidRPr="00943E71">
              <w:rPr>
                <w:rFonts w:ascii="微软雅黑" w:eastAsia="微软雅黑" w:hAnsi="微软雅黑"/>
                <w:sz w:val="24"/>
                <w:szCs w:val="24"/>
              </w:rPr>
              <w:t>district_name</w:t>
            </w:r>
            <w:proofErr w:type="spellEnd"/>
            <w:r w:rsidR="00943E71">
              <w:rPr>
                <w:rFonts w:ascii="微软雅黑" w:eastAsia="微软雅黑" w:hAnsi="微软雅黑"/>
                <w:sz w:val="24"/>
                <w:szCs w:val="24"/>
              </w:rPr>
              <w:t>+</w:t>
            </w:r>
            <w:r w:rsidR="00943E71">
              <w:t xml:space="preserve"> </w:t>
            </w:r>
            <w:r w:rsidR="00943E71" w:rsidRPr="00943E71">
              <w:rPr>
                <w:rFonts w:ascii="微软雅黑" w:eastAsia="微软雅黑" w:hAnsi="微软雅黑"/>
                <w:sz w:val="24"/>
                <w:szCs w:val="24"/>
              </w:rPr>
              <w:t>source</w:t>
            </w:r>
            <w:r w:rsidR="00943E71">
              <w:rPr>
                <w:rFonts w:ascii="微软雅黑" w:eastAsia="微软雅黑" w:hAnsi="微软雅黑"/>
                <w:sz w:val="24"/>
                <w:szCs w:val="24"/>
              </w:rPr>
              <w:t>+</w:t>
            </w:r>
            <w:r w:rsidR="00943E71">
              <w:t xml:space="preserve"> </w:t>
            </w:r>
            <w:proofErr w:type="spellStart"/>
            <w:r w:rsidR="00943E71" w:rsidRPr="00943E71">
              <w:rPr>
                <w:rFonts w:ascii="微软雅黑" w:eastAsia="微软雅黑" w:hAnsi="微软雅黑"/>
                <w:sz w:val="24"/>
                <w:szCs w:val="24"/>
              </w:rPr>
              <w:t>trade_date</w:t>
            </w:r>
            <w:proofErr w:type="spellEnd"/>
            <w:r w:rsidR="00943E71">
              <w:rPr>
                <w:rFonts w:ascii="微软雅黑" w:eastAsia="微软雅黑" w:hAnsi="微软雅黑"/>
                <w:sz w:val="24"/>
                <w:szCs w:val="24"/>
              </w:rPr>
              <w:t>+</w:t>
            </w:r>
            <w:r w:rsidR="00943E71">
              <w:t xml:space="preserve"> </w:t>
            </w:r>
            <w:r w:rsidR="00943E71" w:rsidRPr="00943E71">
              <w:rPr>
                <w:rFonts w:ascii="微软雅黑" w:eastAsia="微软雅黑" w:hAnsi="微软雅黑"/>
                <w:sz w:val="24"/>
                <w:szCs w:val="24"/>
              </w:rPr>
              <w:t>area</w:t>
            </w:r>
          </w:p>
          <w:p w:rsidR="00943E71" w:rsidRPr="00943E71" w:rsidRDefault="00F61FFB" w:rsidP="002A028F">
            <w:pPr>
              <w:spacing w:line="240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已经存在的source值：</w:t>
            </w:r>
            <w:proofErr w:type="gramStart"/>
            <w:r w:rsidRPr="00F61FFB">
              <w:rPr>
                <w:rFonts w:ascii="微软雅黑" w:eastAsia="微软雅黑" w:hAnsi="微软雅黑" w:hint="eastAsia"/>
                <w:sz w:val="24"/>
                <w:szCs w:val="24"/>
              </w:rPr>
              <w:t>房途网</w:t>
            </w:r>
            <w:proofErr w:type="gramEnd"/>
            <w:r w:rsidRPr="00F61FFB">
              <w:rPr>
                <w:rFonts w:ascii="微软雅黑" w:eastAsia="微软雅黑" w:hAnsi="微软雅黑" w:hint="eastAsia"/>
                <w:sz w:val="24"/>
                <w:szCs w:val="24"/>
              </w:rPr>
              <w:t>,新浪,满堂红,</w:t>
            </w:r>
            <w:proofErr w:type="gramStart"/>
            <w:r w:rsidRPr="00F61FFB">
              <w:rPr>
                <w:rFonts w:ascii="微软雅黑" w:eastAsia="微软雅黑" w:hAnsi="微软雅黑" w:hint="eastAsia"/>
                <w:sz w:val="24"/>
                <w:szCs w:val="24"/>
              </w:rPr>
              <w:t>链家在线,搜房</w:t>
            </w:r>
            <w:proofErr w:type="gramEnd"/>
            <w:r w:rsidRPr="00F61FFB">
              <w:rPr>
                <w:rFonts w:ascii="微软雅黑" w:eastAsia="微软雅黑" w:hAnsi="微软雅黑" w:hint="eastAsia"/>
                <w:sz w:val="24"/>
                <w:szCs w:val="24"/>
              </w:rPr>
              <w:t>,中原地产,住在</w:t>
            </w:r>
            <w:proofErr w:type="gramStart"/>
            <w:r w:rsidRPr="00F61FFB">
              <w:rPr>
                <w:rFonts w:ascii="微软雅黑" w:eastAsia="微软雅黑" w:hAnsi="微软雅黑" w:hint="eastAsia"/>
                <w:sz w:val="24"/>
                <w:szCs w:val="24"/>
              </w:rPr>
              <w:t>杭州网</w:t>
            </w:r>
            <w:proofErr w:type="gramEnd"/>
            <w:r w:rsidRPr="00F61FFB">
              <w:rPr>
                <w:rFonts w:ascii="微软雅黑" w:eastAsia="微软雅黑" w:hAnsi="微软雅黑" w:hint="eastAsia"/>
                <w:sz w:val="24"/>
                <w:szCs w:val="24"/>
              </w:rPr>
              <w:t>,爱</w:t>
            </w:r>
            <w:proofErr w:type="gramStart"/>
            <w:r w:rsidRPr="00F61FFB">
              <w:rPr>
                <w:rFonts w:ascii="微软雅黑" w:eastAsia="微软雅黑" w:hAnsi="微软雅黑" w:hint="eastAsia"/>
                <w:sz w:val="24"/>
                <w:szCs w:val="24"/>
              </w:rPr>
              <w:t>屋吉屋,美狮</w:t>
            </w:r>
            <w:proofErr w:type="gramEnd"/>
            <w:r w:rsidRPr="00F61FFB">
              <w:rPr>
                <w:rFonts w:ascii="微软雅黑" w:eastAsia="微软雅黑" w:hAnsi="微软雅黑" w:hint="eastAsia"/>
                <w:sz w:val="24"/>
                <w:szCs w:val="24"/>
              </w:rPr>
              <w:t>,交易中心,网络搜索,我爱我家,呼和浩特</w:t>
            </w:r>
            <w:proofErr w:type="gramStart"/>
            <w:r w:rsidRPr="00F61FFB">
              <w:rPr>
                <w:rFonts w:ascii="微软雅黑" w:eastAsia="微软雅黑" w:hAnsi="微软雅黑" w:hint="eastAsia"/>
                <w:sz w:val="24"/>
                <w:szCs w:val="24"/>
              </w:rPr>
              <w:t>房产网</w:t>
            </w:r>
            <w:proofErr w:type="gramEnd"/>
            <w:r w:rsidRPr="00F61FFB">
              <w:rPr>
                <w:rFonts w:ascii="微软雅黑" w:eastAsia="微软雅黑" w:hAnsi="微软雅黑" w:hint="eastAsia"/>
                <w:sz w:val="24"/>
                <w:szCs w:val="24"/>
              </w:rPr>
              <w:t>,购房网,国大地产,兔博士,家家顺,</w:t>
            </w:r>
            <w:proofErr w:type="gramStart"/>
            <w:r w:rsidRPr="00F61FFB">
              <w:rPr>
                <w:rFonts w:ascii="微软雅黑" w:eastAsia="微软雅黑" w:hAnsi="微软雅黑" w:hint="eastAsia"/>
                <w:sz w:val="24"/>
                <w:szCs w:val="24"/>
              </w:rPr>
              <w:t>丹夏网</w:t>
            </w:r>
            <w:proofErr w:type="gramEnd"/>
            <w:r w:rsidRPr="00F61FFB">
              <w:rPr>
                <w:rFonts w:ascii="微软雅黑" w:eastAsia="微软雅黑" w:hAnsi="微软雅黑" w:hint="eastAsia"/>
                <w:sz w:val="24"/>
                <w:szCs w:val="24"/>
              </w:rPr>
              <w:t>,中安房,麦田,平安好房,</w:t>
            </w:r>
            <w:proofErr w:type="gramStart"/>
            <w:r w:rsidRPr="00F61FFB">
              <w:rPr>
                <w:rFonts w:ascii="微软雅黑" w:eastAsia="微软雅黑" w:hAnsi="微软雅黑" w:hint="eastAsia"/>
                <w:sz w:val="24"/>
                <w:szCs w:val="24"/>
              </w:rPr>
              <w:t>链家地产</w:t>
            </w:r>
            <w:proofErr w:type="gramEnd"/>
            <w:r w:rsidRPr="00F61FFB">
              <w:rPr>
                <w:rFonts w:ascii="微软雅黑" w:eastAsia="微软雅黑" w:hAnsi="微软雅黑" w:hint="eastAsia"/>
                <w:sz w:val="24"/>
                <w:szCs w:val="24"/>
              </w:rPr>
              <w:t>,房天下,上海</w:t>
            </w:r>
            <w:proofErr w:type="gramStart"/>
            <w:r w:rsidRPr="00F61FFB">
              <w:rPr>
                <w:rFonts w:ascii="微软雅黑" w:eastAsia="微软雅黑" w:hAnsi="微软雅黑" w:hint="eastAsia"/>
                <w:sz w:val="24"/>
                <w:szCs w:val="24"/>
              </w:rPr>
              <w:t>酷房网</w:t>
            </w:r>
            <w:proofErr w:type="gramEnd"/>
            <w:r w:rsidRPr="00F61FFB">
              <w:rPr>
                <w:rFonts w:ascii="微软雅黑" w:eastAsia="微软雅黑" w:hAnsi="微软雅黑" w:hint="eastAsia"/>
                <w:sz w:val="24"/>
                <w:szCs w:val="24"/>
              </w:rPr>
              <w:t>,悟空找房,麦田房产,其他,</w:t>
            </w:r>
            <w:proofErr w:type="gramStart"/>
            <w:r w:rsidRPr="00F61FFB">
              <w:rPr>
                <w:rFonts w:ascii="微软雅黑" w:eastAsia="微软雅黑" w:hAnsi="微软雅黑" w:hint="eastAsia"/>
                <w:sz w:val="24"/>
                <w:szCs w:val="24"/>
              </w:rPr>
              <w:t>太屋网</w:t>
            </w:r>
            <w:proofErr w:type="gramEnd"/>
            <w:r w:rsidRPr="00F61FFB">
              <w:rPr>
                <w:rFonts w:ascii="微软雅黑" w:eastAsia="微软雅黑" w:hAnsi="微软雅黑" w:hint="eastAsia"/>
                <w:sz w:val="24"/>
                <w:szCs w:val="24"/>
              </w:rPr>
              <w:t>,其他公司,Q</w:t>
            </w:r>
            <w:proofErr w:type="gramStart"/>
            <w:r w:rsidRPr="00F61FFB">
              <w:rPr>
                <w:rFonts w:ascii="微软雅黑" w:eastAsia="微软雅黑" w:hAnsi="微软雅黑" w:hint="eastAsia"/>
                <w:sz w:val="24"/>
                <w:szCs w:val="24"/>
              </w:rPr>
              <w:t>房网</w:t>
            </w:r>
            <w:proofErr w:type="gramEnd"/>
          </w:p>
        </w:tc>
      </w:tr>
    </w:tbl>
    <w:p w:rsidR="00E72236" w:rsidRPr="007A7A5D" w:rsidRDefault="00E72236" w:rsidP="00E72236"/>
    <w:p w:rsidR="00E72236" w:rsidRDefault="00E72236" w:rsidP="00E72236">
      <w:pPr>
        <w:rPr>
          <w:rFonts w:ascii="微软雅黑" w:eastAsia="微软雅黑" w:hAnsi="微软雅黑"/>
        </w:rPr>
      </w:pPr>
    </w:p>
    <w:p w:rsidR="00E72236" w:rsidRDefault="00E72236">
      <w:pPr>
        <w:rPr>
          <w:rFonts w:ascii="微软雅黑" w:eastAsia="微软雅黑" w:hAnsi="微软雅黑"/>
        </w:rPr>
      </w:pPr>
    </w:p>
    <w:p w:rsidR="00E72236" w:rsidRDefault="00E72236">
      <w:pPr>
        <w:rPr>
          <w:rFonts w:ascii="微软雅黑" w:eastAsia="微软雅黑" w:hAnsi="微软雅黑"/>
        </w:rPr>
      </w:pPr>
    </w:p>
    <w:p w:rsidR="00E72236" w:rsidRDefault="00E72236">
      <w:pPr>
        <w:rPr>
          <w:rFonts w:ascii="微软雅黑" w:eastAsia="微软雅黑" w:hAnsi="微软雅黑"/>
        </w:rPr>
      </w:pPr>
    </w:p>
    <w:p w:rsidR="00E72236" w:rsidRDefault="00E72236">
      <w:pPr>
        <w:rPr>
          <w:rFonts w:ascii="微软雅黑" w:eastAsia="微软雅黑" w:hAnsi="微软雅黑"/>
        </w:rPr>
      </w:pPr>
    </w:p>
    <w:p w:rsidR="00E72236" w:rsidRPr="00567989" w:rsidRDefault="00E72236">
      <w:pPr>
        <w:rPr>
          <w:rFonts w:ascii="微软雅黑" w:eastAsia="微软雅黑" w:hAnsi="微软雅黑"/>
        </w:rPr>
      </w:pPr>
    </w:p>
    <w:sectPr w:rsidR="00E72236" w:rsidRPr="00567989" w:rsidSect="002E3AE7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28F" w:rsidRDefault="002A028F">
      <w:pPr>
        <w:spacing w:after="0" w:line="240" w:lineRule="auto"/>
      </w:pPr>
      <w:r>
        <w:separator/>
      </w:r>
    </w:p>
  </w:endnote>
  <w:endnote w:type="continuationSeparator" w:id="0">
    <w:p w:rsidR="002A028F" w:rsidRDefault="002A0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28F" w:rsidRDefault="002A028F">
    <w:pPr>
      <w:pStyle w:val="ac"/>
    </w:pPr>
    <w:r>
      <w:fldChar w:fldCharType="begin"/>
    </w:r>
    <w:r>
      <w:instrText>PAGE   \* MERGEFORMAT</w:instrText>
    </w:r>
    <w:r>
      <w:fldChar w:fldCharType="separate"/>
    </w:r>
    <w:r w:rsidR="00FE0F31" w:rsidRPr="00FE0F31">
      <w:rPr>
        <w:noProof/>
        <w:lang w:val="zh-CN"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28F" w:rsidRDefault="002A028F">
      <w:pPr>
        <w:spacing w:after="0" w:line="240" w:lineRule="auto"/>
      </w:pPr>
      <w:r>
        <w:separator/>
      </w:r>
    </w:p>
  </w:footnote>
  <w:footnote w:type="continuationSeparator" w:id="0">
    <w:p w:rsidR="002A028F" w:rsidRDefault="002A02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DD"/>
    <w:rsid w:val="0004474A"/>
    <w:rsid w:val="00062E64"/>
    <w:rsid w:val="00103A4B"/>
    <w:rsid w:val="00111875"/>
    <w:rsid w:val="001572EC"/>
    <w:rsid w:val="001712CD"/>
    <w:rsid w:val="00191472"/>
    <w:rsid w:val="001956A7"/>
    <w:rsid w:val="001D0720"/>
    <w:rsid w:val="001F63B1"/>
    <w:rsid w:val="0021501D"/>
    <w:rsid w:val="00224981"/>
    <w:rsid w:val="00232654"/>
    <w:rsid w:val="00291C4F"/>
    <w:rsid w:val="002928B5"/>
    <w:rsid w:val="002A028F"/>
    <w:rsid w:val="002E3AE7"/>
    <w:rsid w:val="002E4387"/>
    <w:rsid w:val="003770C7"/>
    <w:rsid w:val="003839B2"/>
    <w:rsid w:val="003C10F8"/>
    <w:rsid w:val="003C42FE"/>
    <w:rsid w:val="003C59A1"/>
    <w:rsid w:val="00424423"/>
    <w:rsid w:val="00442616"/>
    <w:rsid w:val="00444A8B"/>
    <w:rsid w:val="00451C7E"/>
    <w:rsid w:val="00456860"/>
    <w:rsid w:val="004A5B93"/>
    <w:rsid w:val="004B5AF1"/>
    <w:rsid w:val="004E5AC5"/>
    <w:rsid w:val="004E7F3C"/>
    <w:rsid w:val="00552EAF"/>
    <w:rsid w:val="0055304D"/>
    <w:rsid w:val="00567989"/>
    <w:rsid w:val="005A3137"/>
    <w:rsid w:val="005D1122"/>
    <w:rsid w:val="00604728"/>
    <w:rsid w:val="006C13C0"/>
    <w:rsid w:val="006E280F"/>
    <w:rsid w:val="006F4289"/>
    <w:rsid w:val="00723C22"/>
    <w:rsid w:val="00740158"/>
    <w:rsid w:val="007627A1"/>
    <w:rsid w:val="007720EF"/>
    <w:rsid w:val="00786632"/>
    <w:rsid w:val="007A7A5D"/>
    <w:rsid w:val="007C4A01"/>
    <w:rsid w:val="007D450D"/>
    <w:rsid w:val="00800C5E"/>
    <w:rsid w:val="0082215E"/>
    <w:rsid w:val="008253B4"/>
    <w:rsid w:val="00826422"/>
    <w:rsid w:val="0087549F"/>
    <w:rsid w:val="0087574D"/>
    <w:rsid w:val="008F0703"/>
    <w:rsid w:val="00920EBE"/>
    <w:rsid w:val="00943E71"/>
    <w:rsid w:val="00952CEF"/>
    <w:rsid w:val="00957B68"/>
    <w:rsid w:val="00962373"/>
    <w:rsid w:val="009A2754"/>
    <w:rsid w:val="009C6052"/>
    <w:rsid w:val="009E21A7"/>
    <w:rsid w:val="00A02206"/>
    <w:rsid w:val="00A03382"/>
    <w:rsid w:val="00A1152D"/>
    <w:rsid w:val="00A1180D"/>
    <w:rsid w:val="00A37C72"/>
    <w:rsid w:val="00A41A97"/>
    <w:rsid w:val="00A5055C"/>
    <w:rsid w:val="00AC793D"/>
    <w:rsid w:val="00AF3C4B"/>
    <w:rsid w:val="00B57522"/>
    <w:rsid w:val="00B8223F"/>
    <w:rsid w:val="00B8469B"/>
    <w:rsid w:val="00BC18A1"/>
    <w:rsid w:val="00BC1A30"/>
    <w:rsid w:val="00BD3535"/>
    <w:rsid w:val="00BD54DE"/>
    <w:rsid w:val="00C90973"/>
    <w:rsid w:val="00CC058B"/>
    <w:rsid w:val="00D04896"/>
    <w:rsid w:val="00D63C52"/>
    <w:rsid w:val="00D66D20"/>
    <w:rsid w:val="00D76DDD"/>
    <w:rsid w:val="00DA07D5"/>
    <w:rsid w:val="00DA1F10"/>
    <w:rsid w:val="00DA29DF"/>
    <w:rsid w:val="00DB5716"/>
    <w:rsid w:val="00DD7533"/>
    <w:rsid w:val="00DE7E32"/>
    <w:rsid w:val="00DF3268"/>
    <w:rsid w:val="00DF39CE"/>
    <w:rsid w:val="00E03931"/>
    <w:rsid w:val="00E12B0C"/>
    <w:rsid w:val="00E12D67"/>
    <w:rsid w:val="00E26FF1"/>
    <w:rsid w:val="00E3773F"/>
    <w:rsid w:val="00E413F3"/>
    <w:rsid w:val="00E72236"/>
    <w:rsid w:val="00E811E8"/>
    <w:rsid w:val="00EC29FD"/>
    <w:rsid w:val="00ED0D1E"/>
    <w:rsid w:val="00F25242"/>
    <w:rsid w:val="00F61FFB"/>
    <w:rsid w:val="00F86C7D"/>
    <w:rsid w:val="00FE0008"/>
    <w:rsid w:val="00FE0F31"/>
    <w:rsid w:val="00FE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76900-A2CD-4DE9-8B0A-A1195452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7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41414" w:themeColor="accent1"/>
      <w:sz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6D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Char">
    <w:name w:val="日期 Char"/>
    <w:basedOn w:val="a0"/>
    <w:link w:val="a3"/>
    <w:uiPriority w:val="1"/>
    <w:rPr>
      <w:caps/>
      <w:color w:val="000000" w:themeColor="text1"/>
      <w:sz w:val="20"/>
    </w:r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Char0"/>
    <w:uiPriority w:val="1"/>
    <w:qFormat/>
    <w:pPr>
      <w:pBdr>
        <w:bottom w:val="thickThinLargeGap" w:sz="12" w:space="5" w:color="4E4E4E" w:themeColor="accent1" w:themeTint="BF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E4E4E" w:themeColor="accent1" w:themeTint="BF"/>
      <w:kern w:val="28"/>
      <w:sz w:val="48"/>
    </w:rPr>
  </w:style>
  <w:style w:type="character" w:customStyle="1" w:styleId="Char0">
    <w:name w:val="标题 Char"/>
    <w:basedOn w:val="a0"/>
    <w:link w:val="a5"/>
    <w:uiPriority w:val="1"/>
    <w:rPr>
      <w:rFonts w:asciiTheme="majorHAnsi" w:eastAsiaTheme="majorEastAsia" w:hAnsiTheme="majorHAnsi" w:cstheme="majorBidi"/>
      <w:caps/>
      <w:color w:val="4E4E4E" w:themeColor="accent1" w:themeTint="BF"/>
      <w:kern w:val="28"/>
      <w:sz w:val="48"/>
    </w:rPr>
  </w:style>
  <w:style w:type="paragraph" w:styleId="a6">
    <w:name w:val="Subtitle"/>
    <w:basedOn w:val="a"/>
    <w:next w:val="a"/>
    <w:link w:val="Char1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Char1">
    <w:name w:val="副标题 Char"/>
    <w:basedOn w:val="a0"/>
    <w:link w:val="a6"/>
    <w:uiPriority w:val="1"/>
    <w:rPr>
      <w:caps/>
      <w:color w:val="000000" w:themeColor="text1"/>
      <w:sz w:val="20"/>
    </w:rPr>
  </w:style>
  <w:style w:type="table" w:styleId="a7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无间距"/>
    <w:uiPriority w:val="36"/>
    <w:qFormat/>
    <w:pPr>
      <w:spacing w:after="0" w:line="240" w:lineRule="auto"/>
    </w:pPr>
  </w:style>
  <w:style w:type="paragraph" w:customStyle="1" w:styleId="a9">
    <w:name w:val="姓名"/>
    <w:basedOn w:val="a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aa">
    <w:name w:val="任务列表表格"/>
    <w:basedOn w:val="a1"/>
    <w:uiPriority w:val="99"/>
    <w:pPr>
      <w:spacing w:before="80" w:after="80"/>
      <w:jc w:val="center"/>
    </w:pPr>
    <w:tblPr>
      <w:tblStyleRow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73" w:type="dxa"/>
        <w:bottom w:w="0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969696" w:themeColor="accent3"/>
          <w:bottom w:val="nil"/>
          <w:right w:val="single" w:sz="4" w:space="0" w:color="969696" w:themeColor="accent3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969696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1Char">
    <w:name w:val="标题 1 Char"/>
    <w:basedOn w:val="a0"/>
    <w:link w:val="1"/>
    <w:uiPriority w:val="9"/>
    <w:rPr>
      <w:rFonts w:asciiTheme="majorHAnsi" w:eastAsiaTheme="majorEastAsia" w:hAnsiTheme="majorHAnsi" w:cstheme="majorBidi"/>
      <w:color w:val="141414" w:themeColor="accent1"/>
      <w:sz w:val="3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olor w:val="141414" w:themeColor="accent1"/>
      <w:sz w:val="26"/>
    </w:rPr>
  </w:style>
  <w:style w:type="paragraph" w:styleId="ab">
    <w:name w:val="header"/>
    <w:basedOn w:val="a"/>
    <w:link w:val="Char2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页眉 Char"/>
    <w:basedOn w:val="a0"/>
    <w:link w:val="ab"/>
    <w:uiPriority w:val="99"/>
  </w:style>
  <w:style w:type="paragraph" w:styleId="ac">
    <w:name w:val="footer"/>
    <w:basedOn w:val="a"/>
    <w:link w:val="Char3"/>
    <w:uiPriority w:val="99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Char3">
    <w:name w:val="页脚 Char"/>
    <w:basedOn w:val="a0"/>
    <w:link w:val="ac"/>
    <w:uiPriority w:val="99"/>
    <w:rPr>
      <w:sz w:val="20"/>
    </w:rPr>
  </w:style>
  <w:style w:type="paragraph" w:styleId="TOC">
    <w:name w:val="TOC Heading"/>
    <w:basedOn w:val="1"/>
    <w:next w:val="a"/>
    <w:uiPriority w:val="39"/>
    <w:unhideWhenUsed/>
    <w:qFormat/>
    <w:rsid w:val="00D76DDD"/>
    <w:pPr>
      <w:spacing w:before="480" w:line="276" w:lineRule="auto"/>
      <w:outlineLvl w:val="9"/>
    </w:pPr>
    <w:rPr>
      <w:b/>
      <w:bCs/>
      <w:color w:val="0E0E0E" w:themeColor="accent1" w:themeShade="BF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76DDD"/>
    <w:pPr>
      <w:spacing w:after="100" w:line="276" w:lineRule="auto"/>
      <w:ind w:left="220"/>
    </w:pPr>
    <w:rPr>
      <w:color w:val="auto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76DDD"/>
    <w:pPr>
      <w:spacing w:after="100" w:line="276" w:lineRule="auto"/>
    </w:pPr>
    <w:rPr>
      <w:color w:val="auto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D76DDD"/>
    <w:pPr>
      <w:spacing w:after="100" w:line="276" w:lineRule="auto"/>
      <w:ind w:left="440"/>
    </w:pPr>
    <w:rPr>
      <w:color w:val="auto"/>
      <w:sz w:val="22"/>
      <w:szCs w:val="22"/>
    </w:rPr>
  </w:style>
  <w:style w:type="character" w:styleId="ad">
    <w:name w:val="Hyperlink"/>
    <w:basedOn w:val="a0"/>
    <w:uiPriority w:val="99"/>
    <w:unhideWhenUsed/>
    <w:rsid w:val="00D76DDD"/>
    <w:rPr>
      <w:color w:val="5F5F5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D76DDD"/>
    <w:rPr>
      <w:b/>
      <w:bCs/>
      <w:sz w:val="32"/>
      <w:szCs w:val="32"/>
    </w:rPr>
  </w:style>
  <w:style w:type="table" w:styleId="4-6">
    <w:name w:val="List Table 4 Accent 6"/>
    <w:basedOn w:val="a1"/>
    <w:uiPriority w:val="49"/>
    <w:rsid w:val="004426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4-3">
    <w:name w:val="List Table 4 Accent 3"/>
    <w:basedOn w:val="a1"/>
    <w:uiPriority w:val="49"/>
    <w:rsid w:val="004426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4-4">
    <w:name w:val="Grid Table 4 Accent 4"/>
    <w:basedOn w:val="a1"/>
    <w:uiPriority w:val="49"/>
    <w:rsid w:val="004426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paragraph" w:styleId="HTML">
    <w:name w:val="HTML Preformatted"/>
    <w:basedOn w:val="a"/>
    <w:link w:val="HTMLChar"/>
    <w:uiPriority w:val="99"/>
    <w:semiHidden/>
    <w:unhideWhenUsed/>
    <w:rsid w:val="00FE1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19CB"/>
    <w:rPr>
      <w:rFonts w:ascii="宋体" w:eastAsia="宋体" w:hAnsi="宋体" w:cs="宋体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nyan\AppData\Roaming\Microsoft\Templates\&#20219;&#21153;&#20998;&#37197;&#24037;&#20316;&#34920;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A43B0-A391-4465-A267-FD07F814ED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AF44ED-BA9C-410B-910C-AD7972846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任务分配工作表.dotx</Template>
  <TotalTime>412</TotalTime>
  <Pages>10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wenyan</dc:creator>
  <cp:keywords/>
  <cp:lastModifiedBy>王 文彦</cp:lastModifiedBy>
  <cp:revision>89</cp:revision>
  <dcterms:created xsi:type="dcterms:W3CDTF">2018-01-22T05:46:00Z</dcterms:created>
  <dcterms:modified xsi:type="dcterms:W3CDTF">2018-04-17T08:23:00Z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TC029195429991</vt:lpwstr>
  </property>
</Properties>
</file>